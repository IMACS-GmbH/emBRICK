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A073C" w14:textId="77777777" w:rsidR="00FD7BA8" w:rsidRDefault="00FD7BA8"/>
    <w:p w14:paraId="4DE449AF" w14:textId="77777777" w:rsidR="00FD7BA8" w:rsidRDefault="00FD7BA8"/>
    <w:p w14:paraId="49EBA3F4" w14:textId="77777777" w:rsidR="00FD7BA8" w:rsidRDefault="00FD7BA8"/>
    <w:p w14:paraId="6FFD9843" w14:textId="77777777" w:rsidR="00FD7BA8" w:rsidRDefault="00FD7BA8"/>
    <w:p w14:paraId="6EC72D43" w14:textId="77777777" w:rsidR="00FD7BA8" w:rsidRDefault="00FD7BA8"/>
    <w:p w14:paraId="6A2044F8" w14:textId="77777777" w:rsidR="00FD7BA8" w:rsidRDefault="00FD7BA8"/>
    <w:p w14:paraId="7302D201" w14:textId="77777777" w:rsidR="00FD7BA8" w:rsidRDefault="00FD7BA8"/>
    <w:p w14:paraId="4E3F707D" w14:textId="77777777" w:rsidR="00FD7BA8" w:rsidRDefault="00FD7BA8"/>
    <w:p w14:paraId="72CB5CA0" w14:textId="77777777" w:rsidR="00FD7BA8" w:rsidRDefault="00FD7BA8"/>
    <w:p w14:paraId="7EAD5192" w14:textId="77777777" w:rsidR="00FD7BA8" w:rsidRDefault="00FD7BA8"/>
    <w:p w14:paraId="5A1F3A29" w14:textId="77777777" w:rsidR="00FD7BA8" w:rsidRDefault="00FD7BA8"/>
    <w:p w14:paraId="7B0714ED" w14:textId="77777777" w:rsidR="00FD7BA8" w:rsidRDefault="00FD7BA8"/>
    <w:p w14:paraId="59BAC6BA" w14:textId="77777777" w:rsidR="00FD7BA8" w:rsidRDefault="00E64AD0">
      <w:r>
        <w:rPr>
          <w:noProof/>
        </w:rPr>
        <mc:AlternateContent>
          <mc:Choice Requires="wps">
            <w:drawing>
              <wp:anchor distT="0" distB="0" distL="114300" distR="114300" simplePos="0" relativeHeight="251657216" behindDoc="0" locked="0" layoutInCell="0" allowOverlap="1" wp14:anchorId="0DB9514C" wp14:editId="1F8555E4">
                <wp:simplePos x="0" y="0"/>
                <wp:positionH relativeFrom="column">
                  <wp:posOffset>765810</wp:posOffset>
                </wp:positionH>
                <wp:positionV relativeFrom="paragraph">
                  <wp:posOffset>50800</wp:posOffset>
                </wp:positionV>
                <wp:extent cx="4994910" cy="3581400"/>
                <wp:effectExtent l="0" t="0" r="0" b="0"/>
                <wp:wrapNone/>
                <wp:docPr id="4"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910" cy="35814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B0AA30" w14:textId="77777777" w:rsidR="005C1EBF" w:rsidRDefault="005C1EBF">
                            <w:pPr>
                              <w:jc w:val="center"/>
                              <w:rPr>
                                <w:b/>
                                <w:sz w:val="52"/>
                              </w:rPr>
                            </w:pPr>
                          </w:p>
                          <w:p w14:paraId="097DED6D" w14:textId="57D7C7B0" w:rsidR="005C1EBF" w:rsidRDefault="00515BF3">
                            <w:pPr>
                              <w:jc w:val="center"/>
                              <w:rPr>
                                <w:b/>
                                <w:sz w:val="72"/>
                                <w:lang w:val="fr-FR"/>
                              </w:rPr>
                            </w:pPr>
                            <w:r>
                              <w:rPr>
                                <w:b/>
                                <w:sz w:val="72"/>
                                <w:lang w:val="fr-FR"/>
                              </w:rPr>
                              <w:t xml:space="preserve">Simple </w:t>
                            </w:r>
                            <w:proofErr w:type="spellStart"/>
                            <w:r>
                              <w:rPr>
                                <w:b/>
                                <w:sz w:val="72"/>
                                <w:lang w:val="fr-FR"/>
                              </w:rPr>
                              <w:t>Demo</w:t>
                            </w:r>
                            <w:proofErr w:type="spellEnd"/>
                          </w:p>
                          <w:p w14:paraId="3F0A16FC" w14:textId="77777777" w:rsidR="005C1EBF" w:rsidRDefault="005C1EBF" w:rsidP="00AB27FB">
                            <w:pPr>
                              <w:jc w:val="center"/>
                              <w:rPr>
                                <w:b/>
                                <w:sz w:val="72"/>
                                <w:lang w:val="fr-FR"/>
                              </w:rPr>
                            </w:pPr>
                            <w:proofErr w:type="spellStart"/>
                            <w:r>
                              <w:rPr>
                                <w:b/>
                                <w:sz w:val="72"/>
                                <w:lang w:val="fr-FR"/>
                              </w:rPr>
                              <w:t>Beaglebone</w:t>
                            </w:r>
                            <w:proofErr w:type="spellEnd"/>
                            <w:r>
                              <w:rPr>
                                <w:b/>
                                <w:sz w:val="72"/>
                                <w:lang w:val="fr-FR"/>
                              </w:rPr>
                              <w:t xml:space="preserve"> Black</w:t>
                            </w:r>
                          </w:p>
                          <w:p w14:paraId="0C1488E7" w14:textId="0AD4B0DB" w:rsidR="00515BF3" w:rsidRDefault="00515BF3" w:rsidP="00AB27FB">
                            <w:pPr>
                              <w:jc w:val="center"/>
                              <w:rPr>
                                <w:b/>
                                <w:sz w:val="72"/>
                                <w:lang w:val="fr-FR"/>
                              </w:rPr>
                            </w:pPr>
                            <w:proofErr w:type="spellStart"/>
                            <w:proofErr w:type="gramStart"/>
                            <w:r>
                              <w:rPr>
                                <w:b/>
                                <w:sz w:val="72"/>
                                <w:lang w:val="fr-FR"/>
                              </w:rPr>
                              <w:t>brickBUS</w:t>
                            </w:r>
                            <w:proofErr w:type="spellEnd"/>
                            <w:proofErr w:type="gramEnd"/>
                            <w:r>
                              <w:rPr>
                                <w:b/>
                                <w:sz w:val="72"/>
                                <w:lang w:val="fr-FR"/>
                              </w:rPr>
                              <w:t xml:space="preserve"> Local Ma</w:t>
                            </w:r>
                            <w:r>
                              <w:rPr>
                                <w:b/>
                                <w:sz w:val="72"/>
                                <w:lang w:val="fr-FR"/>
                              </w:rPr>
                              <w:t>s</w:t>
                            </w:r>
                            <w:r>
                              <w:rPr>
                                <w:b/>
                                <w:sz w:val="72"/>
                                <w:lang w:val="fr-FR"/>
                              </w:rPr>
                              <w:t>ter</w:t>
                            </w:r>
                          </w:p>
                          <w:p w14:paraId="012097B8" w14:textId="77777777" w:rsidR="005C1EBF" w:rsidRPr="00651015" w:rsidRDefault="005C1EBF">
                            <w:pPr>
                              <w:jc w:val="center"/>
                              <w:rPr>
                                <w:b/>
                                <w:sz w:val="52"/>
                                <w:lang w:val="en-US"/>
                              </w:rPr>
                            </w:pPr>
                          </w:p>
                          <w:p w14:paraId="5A691CF9" w14:textId="77777777" w:rsidR="005C1EBF" w:rsidRPr="00651015" w:rsidRDefault="005C1EBF">
                            <w:pPr>
                              <w:jc w:val="center"/>
                              <w:rPr>
                                <w:b/>
                                <w:sz w:val="52"/>
                                <w:lang w:val="en-US"/>
                              </w:rPr>
                            </w:pPr>
                            <w:r w:rsidRPr="00651015">
                              <w:rPr>
                                <w:b/>
                                <w:sz w:val="52"/>
                                <w:lang w:val="en-US"/>
                              </w:rPr>
                              <w:t>Product Description</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DB9514C" id="_x0000_t202" coordsize="21600,21600" o:spt="202" path="m,l,21600r21600,l21600,xe">
                <v:stroke joinstyle="miter"/>
                <v:path gradientshapeok="t" o:connecttype="rect"/>
              </v:shapetype>
              <v:shape id="Text Box 115" o:spid="_x0000_s1026" type="#_x0000_t202" style="position:absolute;margin-left:60.3pt;margin-top:4pt;width:393.3pt;height:28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" o:allowincell="f" fillcolor="#ddd" stroked="f">
                <v:textbox inset="1mm,1mm,1mm,1mm">
                  <w:txbxContent>
                    <w:p w14:paraId="79B0AA30" w14:textId="77777777" w:rsidR="005C1EBF" w:rsidRDefault="005C1EBF">
                      <w:pPr>
                        <w:jc w:val="center"/>
                        <w:rPr>
                          <w:b/>
                          <w:sz w:val="52"/>
                        </w:rPr>
                      </w:pPr>
                    </w:p>
                    <w:p w14:paraId="097DED6D" w14:textId="57D7C7B0" w:rsidR="005C1EBF" w:rsidRDefault="00515BF3">
                      <w:pPr>
                        <w:jc w:val="center"/>
                        <w:rPr>
                          <w:b/>
                          <w:sz w:val="72"/>
                          <w:lang w:val="fr-FR"/>
                        </w:rPr>
                      </w:pPr>
                      <w:r>
                        <w:rPr>
                          <w:b/>
                          <w:sz w:val="72"/>
                          <w:lang w:val="fr-FR"/>
                        </w:rPr>
                        <w:t>Simple Demo</w:t>
                      </w:r>
                    </w:p>
                    <w:p w14:paraId="3F0A16FC" w14:textId="77777777" w:rsidR="005C1EBF" w:rsidRDefault="005C1EBF" w:rsidP="00AB27FB">
                      <w:pPr>
                        <w:jc w:val="center"/>
                        <w:rPr>
                          <w:b/>
                          <w:sz w:val="72"/>
                          <w:lang w:val="fr-FR"/>
                        </w:rPr>
                      </w:pPr>
                      <w:r>
                        <w:rPr>
                          <w:b/>
                          <w:sz w:val="72"/>
                          <w:lang w:val="fr-FR"/>
                        </w:rPr>
                        <w:t>Beaglebone Black</w:t>
                      </w:r>
                    </w:p>
                    <w:p w14:paraId="0C1488E7" w14:textId="0AD4B0DB" w:rsidR="00515BF3" w:rsidRDefault="00515BF3" w:rsidP="00AB27FB">
                      <w:pPr>
                        <w:jc w:val="center"/>
                        <w:rPr>
                          <w:b/>
                          <w:sz w:val="72"/>
                          <w:lang w:val="fr-FR"/>
                        </w:rPr>
                      </w:pPr>
                      <w:r>
                        <w:rPr>
                          <w:b/>
                          <w:sz w:val="72"/>
                          <w:lang w:val="fr-FR"/>
                        </w:rPr>
                        <w:t>brickBUS Local Master</w:t>
                      </w:r>
                    </w:p>
                    <w:p w14:paraId="012097B8" w14:textId="77777777" w:rsidR="005C1EBF" w:rsidRPr="00651015" w:rsidRDefault="005C1EBF">
                      <w:pPr>
                        <w:jc w:val="center"/>
                        <w:rPr>
                          <w:b/>
                          <w:sz w:val="52"/>
                          <w:lang w:val="en-US"/>
                        </w:rPr>
                      </w:pPr>
                    </w:p>
                    <w:p w14:paraId="5A691CF9" w14:textId="77777777" w:rsidR="005C1EBF" w:rsidRPr="00651015" w:rsidRDefault="005C1EBF">
                      <w:pPr>
                        <w:jc w:val="center"/>
                        <w:rPr>
                          <w:b/>
                          <w:sz w:val="52"/>
                          <w:lang w:val="en-US"/>
                        </w:rPr>
                      </w:pPr>
                      <w:r w:rsidRPr="00651015">
                        <w:rPr>
                          <w:b/>
                          <w:sz w:val="52"/>
                          <w:lang w:val="en-US"/>
                        </w:rPr>
                        <w:t>Product Description</w:t>
                      </w:r>
                    </w:p>
                  </w:txbxContent>
                </v:textbox>
              </v:shape>
            </w:pict>
          </mc:Fallback>
        </mc:AlternateContent>
      </w:r>
    </w:p>
    <w:p w14:paraId="6D66A682" w14:textId="77777777" w:rsidR="00FD7BA8" w:rsidRDefault="00FD7BA8"/>
    <w:p w14:paraId="160EBA5F" w14:textId="77777777" w:rsidR="00FD7BA8" w:rsidRDefault="00FD7BA8"/>
    <w:p w14:paraId="4E108CC7" w14:textId="77777777" w:rsidR="00FD7BA8" w:rsidRDefault="00FD7BA8"/>
    <w:p w14:paraId="6BF585F5" w14:textId="77777777" w:rsidR="00FD7BA8" w:rsidRDefault="00FD7BA8"/>
    <w:p w14:paraId="4520F5C6" w14:textId="77777777" w:rsidR="00FD7BA8" w:rsidRDefault="00FD7BA8"/>
    <w:p w14:paraId="1C818AD1" w14:textId="77777777" w:rsidR="00FD7BA8" w:rsidRDefault="00FD7BA8"/>
    <w:p w14:paraId="30B73E42" w14:textId="77777777" w:rsidR="00FD7BA8" w:rsidRDefault="00FD7BA8"/>
    <w:p w14:paraId="00DC24A6" w14:textId="77777777" w:rsidR="00FD7BA8" w:rsidRDefault="00FD7BA8"/>
    <w:p w14:paraId="1876B066" w14:textId="77777777" w:rsidR="00FD7BA8" w:rsidRDefault="00FD7BA8"/>
    <w:p w14:paraId="1C5A0676" w14:textId="77777777" w:rsidR="00FD7BA8" w:rsidRDefault="00FD7BA8"/>
    <w:p w14:paraId="44B68DD5" w14:textId="77777777" w:rsidR="00FD7BA8" w:rsidRDefault="00FD7BA8"/>
    <w:p w14:paraId="2A6C05FA" w14:textId="77777777" w:rsidR="00FD7BA8" w:rsidRDefault="00FD7BA8"/>
    <w:p w14:paraId="0D2DFEAC" w14:textId="77777777" w:rsidR="00FD7BA8" w:rsidRDefault="00FD7BA8"/>
    <w:p w14:paraId="388FBE76" w14:textId="77777777" w:rsidR="00FD7BA8" w:rsidRDefault="00FD7BA8"/>
    <w:p w14:paraId="7D8A949F" w14:textId="77777777" w:rsidR="00FD7BA8" w:rsidRDefault="00FD7BA8"/>
    <w:p w14:paraId="48749D35" w14:textId="77777777" w:rsidR="00FD7BA8" w:rsidRDefault="00FD7BA8"/>
    <w:p w14:paraId="3CBFE76D" w14:textId="77777777" w:rsidR="00FD7BA8" w:rsidRDefault="00FD7BA8"/>
    <w:p w14:paraId="291E0D07" w14:textId="77777777" w:rsidR="00FD7BA8" w:rsidRDefault="00FD7BA8"/>
    <w:p w14:paraId="00E68383" w14:textId="77777777" w:rsidR="00FD7BA8" w:rsidRDefault="00FD7BA8"/>
    <w:p w14:paraId="264FF462" w14:textId="77777777" w:rsidR="00FD7BA8" w:rsidRDefault="00FD7BA8"/>
    <w:p w14:paraId="0BF89191" w14:textId="77777777" w:rsidR="00515BF3" w:rsidRDefault="00515BF3"/>
    <w:p w14:paraId="59F517C7" w14:textId="77777777" w:rsidR="00515BF3" w:rsidRDefault="00515BF3"/>
    <w:p w14:paraId="2A9E1EA9" w14:textId="77777777" w:rsidR="00515BF3" w:rsidRDefault="00515BF3"/>
    <w:p w14:paraId="0F0B0C6B" w14:textId="77777777" w:rsidR="00515BF3" w:rsidRDefault="00515BF3"/>
    <w:p w14:paraId="35E8223D" w14:textId="77777777" w:rsidR="00515BF3" w:rsidRDefault="00515BF3"/>
    <w:p w14:paraId="25764EEF" w14:textId="77777777" w:rsidR="00515BF3" w:rsidRDefault="00515BF3"/>
    <w:p w14:paraId="46BEF952" w14:textId="77777777" w:rsidR="00515BF3" w:rsidRDefault="00515BF3"/>
    <w:p w14:paraId="276F981B" w14:textId="77777777" w:rsidR="00515BF3" w:rsidRDefault="00515BF3"/>
    <w:p w14:paraId="7F2B0B10" w14:textId="77777777" w:rsidR="00515BF3" w:rsidRDefault="00515BF3"/>
    <w:p w14:paraId="31545B0D" w14:textId="77777777" w:rsidR="00515BF3" w:rsidRDefault="00515BF3"/>
    <w:p w14:paraId="645F2B7E" w14:textId="77777777" w:rsidR="00FD7BA8" w:rsidRDefault="00437B50">
      <w:pPr>
        <w:jc w:val="center"/>
      </w:pPr>
      <w:r>
        <w:rPr>
          <w:sz w:val="24"/>
        </w:rPr>
        <w:t>Version 2</w:t>
      </w:r>
    </w:p>
    <w:p w14:paraId="32146896" w14:textId="77777777" w:rsidR="00FD7BA8" w:rsidRDefault="00FD7BA8">
      <w:pPr>
        <w:pStyle w:val="Standard1"/>
      </w:pPr>
      <w:r>
        <w:br w:type="page"/>
      </w:r>
    </w:p>
    <w:p w14:paraId="53FD228D" w14:textId="77777777" w:rsidR="00FD7BA8" w:rsidRDefault="00FD7BA8">
      <w:pPr>
        <w:pStyle w:val="Standard1"/>
      </w:pPr>
    </w:p>
    <w:p w14:paraId="31234FD1" w14:textId="77777777" w:rsidR="00FD7BA8" w:rsidRDefault="00FD7BA8">
      <w:pPr>
        <w:pStyle w:val="Standard1"/>
      </w:pPr>
    </w:p>
    <w:p w14:paraId="32B9E18A" w14:textId="77777777" w:rsidR="00FD7BA8" w:rsidRDefault="00FD7BA8">
      <w:pPr>
        <w:pStyle w:val="Standard1"/>
      </w:pPr>
    </w:p>
    <w:p w14:paraId="200E3218" w14:textId="77777777" w:rsidR="00FD7BA8" w:rsidRDefault="00FD7BA8">
      <w:pPr>
        <w:pStyle w:val="Standard1"/>
      </w:pPr>
    </w:p>
    <w:p w14:paraId="5BA476B8" w14:textId="77777777" w:rsidR="00B47CED" w:rsidRPr="00B47CED" w:rsidRDefault="00B47CED" w:rsidP="00B47CED">
      <w:pPr>
        <w:pStyle w:val="Standard1"/>
        <w:ind w:left="0"/>
      </w:pPr>
    </w:p>
    <w:p w14:paraId="4F6B4CEE" w14:textId="77777777" w:rsidR="00FD7BA8" w:rsidRDefault="00FD7BA8">
      <w:pPr>
        <w:pStyle w:val="Standard1"/>
      </w:pPr>
    </w:p>
    <w:p w14:paraId="6273295D" w14:textId="77777777" w:rsidR="00FD7BA8" w:rsidRDefault="00FD7BA8">
      <w:pPr>
        <w:pStyle w:val="Standard1"/>
      </w:pPr>
    </w:p>
    <w:p w14:paraId="7706CBFE" w14:textId="77777777" w:rsidR="00FD7BA8" w:rsidRDefault="00FD7BA8">
      <w:pPr>
        <w:pStyle w:val="Standard1"/>
      </w:pPr>
    </w:p>
    <w:p w14:paraId="5ACCCF1A" w14:textId="77777777" w:rsidR="00FD7BA8" w:rsidRDefault="00FD7BA8">
      <w:pPr>
        <w:pStyle w:val="Standard1"/>
      </w:pPr>
    </w:p>
    <w:p w14:paraId="7E31EDC9" w14:textId="77777777" w:rsidR="00FD7BA8" w:rsidRDefault="00FD7BA8">
      <w:pPr>
        <w:pStyle w:val="Standard1"/>
      </w:pPr>
    </w:p>
    <w:p w14:paraId="5C7C33F3" w14:textId="77777777" w:rsidR="00FD7BA8" w:rsidRDefault="00FD7BA8">
      <w:pPr>
        <w:pStyle w:val="Standard1"/>
      </w:pPr>
    </w:p>
    <w:p w14:paraId="23E1DBE7" w14:textId="77777777" w:rsidR="00FD7BA8" w:rsidRDefault="00FD7BA8">
      <w:pPr>
        <w:pStyle w:val="Standard1"/>
      </w:pPr>
    </w:p>
    <w:p w14:paraId="2ABDF29A" w14:textId="77777777" w:rsidR="00FD7BA8" w:rsidRDefault="00FD7BA8">
      <w:pPr>
        <w:pStyle w:val="Standard1"/>
      </w:pPr>
    </w:p>
    <w:p w14:paraId="5410D4F0" w14:textId="77777777" w:rsidR="00FD7BA8" w:rsidRDefault="00FD7BA8">
      <w:pPr>
        <w:pStyle w:val="Standard1"/>
      </w:pPr>
    </w:p>
    <w:p w14:paraId="24C5D09C" w14:textId="77777777" w:rsidR="00FD7BA8" w:rsidRDefault="00FD7BA8">
      <w:pPr>
        <w:pStyle w:val="Standard1"/>
      </w:pPr>
    </w:p>
    <w:p w14:paraId="53E0A6D8" w14:textId="77777777" w:rsidR="00FD7BA8" w:rsidRDefault="00FD7BA8">
      <w:pPr>
        <w:pStyle w:val="Standard1"/>
      </w:pPr>
    </w:p>
    <w:p w14:paraId="6C6D92D2" w14:textId="77777777" w:rsidR="00FD7BA8" w:rsidRDefault="00FD7BA8">
      <w:pPr>
        <w:pStyle w:val="Standard1"/>
      </w:pPr>
    </w:p>
    <w:p w14:paraId="42A660C6" w14:textId="77777777" w:rsidR="00FD7BA8" w:rsidRDefault="00FD7BA8">
      <w:pPr>
        <w:pStyle w:val="Standard1"/>
      </w:pPr>
    </w:p>
    <w:p w14:paraId="03DB67B9" w14:textId="77777777" w:rsidR="00FD7BA8" w:rsidRDefault="00FD7BA8">
      <w:pPr>
        <w:pStyle w:val="Standard1"/>
      </w:pPr>
    </w:p>
    <w:p w14:paraId="1326C4E1" w14:textId="77777777" w:rsidR="00FD7BA8" w:rsidRDefault="00FD7BA8">
      <w:pPr>
        <w:pStyle w:val="Standard1"/>
      </w:pPr>
    </w:p>
    <w:p w14:paraId="515BA6B5" w14:textId="77777777" w:rsidR="00FD7BA8" w:rsidRDefault="00FD7BA8">
      <w:pPr>
        <w:pStyle w:val="Standard1"/>
      </w:pPr>
    </w:p>
    <w:p w14:paraId="441745B8" w14:textId="77777777" w:rsidR="00FD7BA8" w:rsidRDefault="00FD7BA8">
      <w:pPr>
        <w:pStyle w:val="Standard1"/>
      </w:pPr>
    </w:p>
    <w:p w14:paraId="4BDA8720" w14:textId="77777777" w:rsidR="00FD7BA8" w:rsidRDefault="00FD7BA8">
      <w:pPr>
        <w:pStyle w:val="Standard1"/>
      </w:pPr>
    </w:p>
    <w:p w14:paraId="197EA3F4" w14:textId="77777777" w:rsidR="00FD7BA8" w:rsidRDefault="00FD7BA8">
      <w:pPr>
        <w:pStyle w:val="Standard1"/>
      </w:pPr>
    </w:p>
    <w:p w14:paraId="2A648C80" w14:textId="77777777" w:rsidR="00FD7BA8" w:rsidRDefault="00FD7BA8">
      <w:pPr>
        <w:pStyle w:val="Standard1"/>
      </w:pPr>
    </w:p>
    <w:p w14:paraId="6E6EE190" w14:textId="77777777" w:rsidR="00FD7BA8" w:rsidRDefault="00FD7BA8">
      <w:pPr>
        <w:pStyle w:val="Standard1"/>
      </w:pPr>
    </w:p>
    <w:p w14:paraId="2ED05410" w14:textId="77777777" w:rsidR="00FD7BA8" w:rsidRDefault="00FD7BA8">
      <w:pPr>
        <w:pStyle w:val="Standard1"/>
      </w:pPr>
    </w:p>
    <w:p w14:paraId="0935C24E" w14:textId="77777777" w:rsidR="00FD7BA8" w:rsidRDefault="00FD7BA8">
      <w:pPr>
        <w:pStyle w:val="Standard1"/>
      </w:pPr>
    </w:p>
    <w:p w14:paraId="6E6BF1AA" w14:textId="77777777" w:rsidR="00FD7BA8" w:rsidRDefault="00FD7BA8">
      <w:pPr>
        <w:pStyle w:val="Standard1"/>
      </w:pPr>
    </w:p>
    <w:p w14:paraId="3E2303F7" w14:textId="77777777" w:rsidR="00FD7BA8" w:rsidRDefault="00FD7BA8">
      <w:pPr>
        <w:pStyle w:val="Standard1"/>
      </w:pPr>
    </w:p>
    <w:p w14:paraId="605BE249" w14:textId="77777777" w:rsidR="00FD7BA8" w:rsidRDefault="00FD7BA8">
      <w:pPr>
        <w:pStyle w:val="Standard1"/>
      </w:pPr>
    </w:p>
    <w:p w14:paraId="639764D0" w14:textId="77777777" w:rsidR="00FD7BA8" w:rsidRDefault="00FD7BA8">
      <w:pPr>
        <w:pStyle w:val="Standard1"/>
      </w:pPr>
    </w:p>
    <w:p w14:paraId="42037A25" w14:textId="77777777" w:rsidR="00FD7BA8" w:rsidRDefault="00FD7BA8">
      <w:pPr>
        <w:pStyle w:val="Standard1"/>
      </w:pPr>
    </w:p>
    <w:p w14:paraId="1A71BD94" w14:textId="77777777" w:rsidR="00FD7BA8" w:rsidRDefault="00FD7BA8">
      <w:pPr>
        <w:pStyle w:val="Standard1"/>
      </w:pPr>
    </w:p>
    <w:p w14:paraId="18828BF8" w14:textId="77777777" w:rsidR="00FD7BA8" w:rsidRDefault="00FD7BA8">
      <w:pPr>
        <w:pStyle w:val="Standard1"/>
      </w:pPr>
    </w:p>
    <w:p w14:paraId="63405B38" w14:textId="77777777" w:rsidR="00FD7BA8" w:rsidRDefault="00E64AD0">
      <w:pPr>
        <w:pStyle w:val="Standard1"/>
      </w:pPr>
      <w:r>
        <w:rPr>
          <w:noProof/>
        </w:rPr>
        <mc:AlternateContent>
          <mc:Choice Requires="wps">
            <w:drawing>
              <wp:anchor distT="0" distB="0" distL="114300" distR="114300" simplePos="0" relativeHeight="251658240" behindDoc="0" locked="0" layoutInCell="0" allowOverlap="1" wp14:anchorId="100BC930" wp14:editId="2F31F7ED">
                <wp:simplePos x="0" y="0"/>
                <wp:positionH relativeFrom="column">
                  <wp:posOffset>360045</wp:posOffset>
                </wp:positionH>
                <wp:positionV relativeFrom="paragraph">
                  <wp:posOffset>67310</wp:posOffset>
                </wp:positionV>
                <wp:extent cx="5899785" cy="0"/>
                <wp:effectExtent l="17145" t="10160" r="17145" b="18415"/>
                <wp:wrapNone/>
                <wp:docPr id="3"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97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082D2A" id="Line 12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5.3pt" to="492.9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" o:allowincell="f" strokeweight="1.5pt"/>
            </w:pict>
          </mc:Fallback>
        </mc:AlternateContent>
      </w:r>
    </w:p>
    <w:p w14:paraId="36F8610A" w14:textId="77777777" w:rsidR="00FD7BA8" w:rsidRDefault="00FD7BA8">
      <w:pPr>
        <w:pStyle w:val="Standard1"/>
      </w:pPr>
    </w:p>
    <w:p w14:paraId="71AF9379" w14:textId="77777777" w:rsidR="00FD7BA8" w:rsidRDefault="00FD7BA8">
      <w:pPr>
        <w:pStyle w:val="Standard1"/>
      </w:pPr>
      <w:r>
        <w:t>Alle in diesem Dokument enthaltenen Informationen, Verfahren und Darstellungen wurden nach bestem Wissen zusammengestellt und sorgfältig überprüft. Dennoch können Abweichungen nicht ausgeschlossen werden, so dass wir für die vollständige Übereinstimmung mit den b</w:t>
      </w:r>
      <w:r>
        <w:t>e</w:t>
      </w:r>
      <w:r>
        <w:t>schriebenen Gegenständen keine Gewähr übernehmen. Der Inhalt des Dokuments wird jedoch r</w:t>
      </w:r>
      <w:r>
        <w:t>e</w:t>
      </w:r>
      <w:r>
        <w:t xml:space="preserve">gelmäßig überprüft. Notwendige Änderungen werden in die jeweils nachfolgenden Versionen übernommen. </w:t>
      </w:r>
    </w:p>
    <w:p w14:paraId="77B976CD" w14:textId="77777777" w:rsidR="00FD7BA8" w:rsidRDefault="00FD7BA8">
      <w:pPr>
        <w:pStyle w:val="Standard1"/>
      </w:pPr>
      <w:r>
        <w:t>Gebrauchsnamen, Handelsnamen, Warenbezeichnungen usw. werden ohne Gewährleistung der freien Verwendbarkeit benutzt.</w:t>
      </w:r>
    </w:p>
    <w:p w14:paraId="210F7B67" w14:textId="77777777" w:rsidR="00FD7BA8" w:rsidRDefault="00FD7BA8">
      <w:pPr>
        <w:pStyle w:val="Standard1"/>
      </w:pPr>
    </w:p>
    <w:p w14:paraId="69FDEBAB" w14:textId="77777777" w:rsidR="00FD7BA8" w:rsidRPr="007E6B4B" w:rsidRDefault="00FD7BA8">
      <w:pPr>
        <w:pStyle w:val="Standard1"/>
        <w:rPr>
          <w:lang w:val="en-US"/>
        </w:rPr>
      </w:pPr>
      <w:proofErr w:type="gramStart"/>
      <w:r w:rsidRPr="007E6B4B">
        <w:rPr>
          <w:lang w:val="en-US"/>
        </w:rPr>
        <w:t>Copyright © IMACS GmbH 20</w:t>
      </w:r>
      <w:r w:rsidR="00C929E3">
        <w:rPr>
          <w:lang w:val="en-US"/>
        </w:rPr>
        <w:t>15</w:t>
      </w:r>
      <w:r w:rsidRPr="007E6B4B">
        <w:rPr>
          <w:lang w:val="en-US"/>
        </w:rPr>
        <w:t>.</w:t>
      </w:r>
      <w:proofErr w:type="gramEnd"/>
      <w:r w:rsidRPr="007E6B4B">
        <w:rPr>
          <w:lang w:val="en-US"/>
        </w:rPr>
        <w:t xml:space="preserve"> All rights reserved.</w:t>
      </w:r>
    </w:p>
    <w:p w14:paraId="4D46E360" w14:textId="77777777" w:rsidR="00FD7BA8" w:rsidRDefault="00FD7BA8">
      <w:pPr>
        <w:pStyle w:val="Standard1"/>
      </w:pPr>
      <w:r>
        <w:t>Weitergabe sowie Vervielfältigung dieser Unterlage, Verwertung und Mitteilung ihres Inhaltes sind ohne schriftliche Genehmigung von IMACS nicht gestattet. Bei Zuwiderhandlung behalten wir uns die Forderung von Schadenersatz vor.</w:t>
      </w:r>
    </w:p>
    <w:p w14:paraId="338DB510" w14:textId="77777777" w:rsidR="00FD7BA8" w:rsidRDefault="00FD7BA8">
      <w:pPr>
        <w:rPr>
          <w:b/>
          <w:sz w:val="24"/>
        </w:rPr>
      </w:pPr>
      <w:r>
        <w:br w:type="page"/>
      </w:r>
      <w:r>
        <w:rPr>
          <w:b/>
          <w:sz w:val="24"/>
        </w:rPr>
        <w:lastRenderedPageBreak/>
        <w:t>Inhalt:</w:t>
      </w:r>
    </w:p>
    <w:p w14:paraId="283F0964" w14:textId="77777777" w:rsidR="0052540E" w:rsidRDefault="000C18E4">
      <w:pPr>
        <w:pStyle w:val="Verzeichnis1"/>
        <w:rPr>
          <w:rFonts w:asciiTheme="minorHAnsi" w:eastAsiaTheme="minorEastAsia" w:hAnsiTheme="minorHAnsi" w:cstheme="minorBidi"/>
          <w:b w:val="0"/>
          <w:caps w:val="0"/>
          <w:noProof/>
          <w:sz w:val="22"/>
          <w:szCs w:val="22"/>
        </w:rPr>
      </w:pPr>
      <w:r>
        <w:fldChar w:fldCharType="begin"/>
      </w:r>
      <w:r w:rsidR="00FD7BA8">
        <w:instrText xml:space="preserve"> TOC \o "1-3" \h \z \u </w:instrText>
      </w:r>
      <w:r>
        <w:fldChar w:fldCharType="separate"/>
      </w:r>
      <w:hyperlink w:anchor="_Toc481144076" w:history="1">
        <w:r w:rsidR="0052540E" w:rsidRPr="00680ECB">
          <w:rPr>
            <w:rStyle w:val="Hyperlink"/>
            <w:noProof/>
            <w:lang w:val="en-US"/>
          </w:rPr>
          <w:t>0.</w:t>
        </w:r>
        <w:r w:rsidR="0052540E" w:rsidRPr="00680ECB">
          <w:rPr>
            <w:rStyle w:val="Hyperlink"/>
            <w:noProof/>
          </w:rPr>
          <w:t xml:space="preserve"> Change Index</w:t>
        </w:r>
        <w:r w:rsidR="0052540E">
          <w:rPr>
            <w:noProof/>
            <w:webHidden/>
          </w:rPr>
          <w:tab/>
        </w:r>
        <w:r w:rsidR="0052540E">
          <w:rPr>
            <w:noProof/>
            <w:webHidden/>
          </w:rPr>
          <w:fldChar w:fldCharType="begin"/>
        </w:r>
        <w:r w:rsidR="0052540E">
          <w:rPr>
            <w:noProof/>
            <w:webHidden/>
          </w:rPr>
          <w:instrText xml:space="preserve"> PAGEREF _Toc481144076 \h </w:instrText>
        </w:r>
        <w:r w:rsidR="0052540E">
          <w:rPr>
            <w:noProof/>
            <w:webHidden/>
          </w:rPr>
        </w:r>
        <w:r w:rsidR="0052540E">
          <w:rPr>
            <w:noProof/>
            <w:webHidden/>
          </w:rPr>
          <w:fldChar w:fldCharType="separate"/>
        </w:r>
        <w:r w:rsidR="0052540E">
          <w:rPr>
            <w:noProof/>
            <w:webHidden/>
          </w:rPr>
          <w:t>4</w:t>
        </w:r>
        <w:r w:rsidR="0052540E">
          <w:rPr>
            <w:noProof/>
            <w:webHidden/>
          </w:rPr>
          <w:fldChar w:fldCharType="end"/>
        </w:r>
      </w:hyperlink>
    </w:p>
    <w:p w14:paraId="155815C6" w14:textId="77777777" w:rsidR="0052540E" w:rsidRDefault="00EF6146">
      <w:pPr>
        <w:pStyle w:val="Verzeichnis1"/>
        <w:rPr>
          <w:rFonts w:asciiTheme="minorHAnsi" w:eastAsiaTheme="minorEastAsia" w:hAnsiTheme="minorHAnsi" w:cstheme="minorBidi"/>
          <w:b w:val="0"/>
          <w:caps w:val="0"/>
          <w:noProof/>
          <w:sz w:val="22"/>
          <w:szCs w:val="22"/>
        </w:rPr>
      </w:pPr>
      <w:hyperlink w:anchor="_Toc481144077" w:history="1">
        <w:r w:rsidR="0052540E" w:rsidRPr="00680ECB">
          <w:rPr>
            <w:rStyle w:val="Hyperlink"/>
            <w:noProof/>
            <w:lang w:val="en-US"/>
          </w:rPr>
          <w:t>1.</w:t>
        </w:r>
        <w:r w:rsidR="0052540E" w:rsidRPr="00680ECB">
          <w:rPr>
            <w:rStyle w:val="Hyperlink"/>
            <w:noProof/>
          </w:rPr>
          <w:t xml:space="preserve"> General</w:t>
        </w:r>
        <w:r w:rsidR="0052540E">
          <w:rPr>
            <w:noProof/>
            <w:webHidden/>
          </w:rPr>
          <w:tab/>
        </w:r>
        <w:r w:rsidR="0052540E">
          <w:rPr>
            <w:noProof/>
            <w:webHidden/>
          </w:rPr>
          <w:fldChar w:fldCharType="begin"/>
        </w:r>
        <w:r w:rsidR="0052540E">
          <w:rPr>
            <w:noProof/>
            <w:webHidden/>
          </w:rPr>
          <w:instrText xml:space="preserve"> PAGEREF _Toc481144077 \h </w:instrText>
        </w:r>
        <w:r w:rsidR="0052540E">
          <w:rPr>
            <w:noProof/>
            <w:webHidden/>
          </w:rPr>
        </w:r>
        <w:r w:rsidR="0052540E">
          <w:rPr>
            <w:noProof/>
            <w:webHidden/>
          </w:rPr>
          <w:fldChar w:fldCharType="separate"/>
        </w:r>
        <w:r w:rsidR="0052540E">
          <w:rPr>
            <w:noProof/>
            <w:webHidden/>
          </w:rPr>
          <w:t>5</w:t>
        </w:r>
        <w:r w:rsidR="0052540E">
          <w:rPr>
            <w:noProof/>
            <w:webHidden/>
          </w:rPr>
          <w:fldChar w:fldCharType="end"/>
        </w:r>
      </w:hyperlink>
    </w:p>
    <w:p w14:paraId="6F481B9A" w14:textId="77777777" w:rsidR="0052540E" w:rsidRDefault="00EF6146">
      <w:pPr>
        <w:pStyle w:val="Verzeichnis2"/>
        <w:rPr>
          <w:rFonts w:asciiTheme="minorHAnsi" w:eastAsiaTheme="minorEastAsia" w:hAnsiTheme="minorHAnsi" w:cstheme="minorBidi"/>
          <w:noProof/>
          <w:sz w:val="22"/>
          <w:szCs w:val="22"/>
        </w:rPr>
      </w:pPr>
      <w:hyperlink w:anchor="_Toc481144078" w:history="1">
        <w:r w:rsidR="0052540E" w:rsidRPr="00680ECB">
          <w:rPr>
            <w:rStyle w:val="Hyperlink"/>
            <w:noProof/>
            <w:lang w:val="en-GB"/>
          </w:rPr>
          <w:t>1.1</w:t>
        </w:r>
        <w:r w:rsidR="0052540E" w:rsidRPr="00680ECB">
          <w:rPr>
            <w:rStyle w:val="Hyperlink"/>
            <w:noProof/>
          </w:rPr>
          <w:t xml:space="preserve"> Files</w:t>
        </w:r>
        <w:r w:rsidR="0052540E">
          <w:rPr>
            <w:noProof/>
            <w:webHidden/>
          </w:rPr>
          <w:tab/>
        </w:r>
        <w:r w:rsidR="0052540E">
          <w:rPr>
            <w:noProof/>
            <w:webHidden/>
          </w:rPr>
          <w:fldChar w:fldCharType="begin"/>
        </w:r>
        <w:r w:rsidR="0052540E">
          <w:rPr>
            <w:noProof/>
            <w:webHidden/>
          </w:rPr>
          <w:instrText xml:space="preserve"> PAGEREF _Toc481144078 \h </w:instrText>
        </w:r>
        <w:r w:rsidR="0052540E">
          <w:rPr>
            <w:noProof/>
            <w:webHidden/>
          </w:rPr>
        </w:r>
        <w:r w:rsidR="0052540E">
          <w:rPr>
            <w:noProof/>
            <w:webHidden/>
          </w:rPr>
          <w:fldChar w:fldCharType="separate"/>
        </w:r>
        <w:r w:rsidR="0052540E">
          <w:rPr>
            <w:noProof/>
            <w:webHidden/>
          </w:rPr>
          <w:t>5</w:t>
        </w:r>
        <w:r w:rsidR="0052540E">
          <w:rPr>
            <w:noProof/>
            <w:webHidden/>
          </w:rPr>
          <w:fldChar w:fldCharType="end"/>
        </w:r>
      </w:hyperlink>
    </w:p>
    <w:p w14:paraId="5587BD89" w14:textId="77777777" w:rsidR="00FD7BA8" w:rsidRDefault="000C18E4">
      <w:pPr>
        <w:pStyle w:val="Standard1"/>
      </w:pPr>
      <w:r>
        <w:fldChar w:fldCharType="end"/>
      </w:r>
    </w:p>
    <w:p w14:paraId="537F14A6" w14:textId="77777777" w:rsidR="00FD7BA8" w:rsidRDefault="00FD7BA8">
      <w:pPr>
        <w:pStyle w:val="Standard1"/>
      </w:pPr>
    </w:p>
    <w:p w14:paraId="4D480303" w14:textId="0E103C25" w:rsidR="00FD7BA8" w:rsidRDefault="00515BF3" w:rsidP="00582E5C">
      <w:pPr>
        <w:pStyle w:val="berschrift1"/>
      </w:pPr>
      <w:bookmarkStart w:id="0" w:name="_Toc481144076"/>
      <w:r>
        <w:lastRenderedPageBreak/>
        <w:t>Change Index</w:t>
      </w:r>
      <w:bookmarkEnd w:id="0"/>
    </w:p>
    <w:p w14:paraId="5EA87AB5" w14:textId="77777777" w:rsidR="00FD7BA8" w:rsidRDefault="00FD7BA8">
      <w:pPr>
        <w:pStyle w:val="Standard1"/>
      </w:pPr>
    </w:p>
    <w:tbl>
      <w:tblPr>
        <w:tblW w:w="0" w:type="auto"/>
        <w:tblInd w:w="49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5"/>
        <w:gridCol w:w="6946"/>
        <w:gridCol w:w="1276"/>
      </w:tblGrid>
      <w:tr w:rsidR="00FD7BA8" w14:paraId="4BC271AE" w14:textId="77777777">
        <w:trPr>
          <w:trHeight w:val="189"/>
        </w:trPr>
        <w:tc>
          <w:tcPr>
            <w:tcW w:w="1275" w:type="dxa"/>
            <w:tcBorders>
              <w:top w:val="single" w:sz="8" w:space="0" w:color="auto"/>
              <w:bottom w:val="single" w:sz="8" w:space="0" w:color="auto"/>
            </w:tcBorders>
          </w:tcPr>
          <w:p w14:paraId="00784BD2" w14:textId="77777777" w:rsidR="00FD7BA8" w:rsidRDefault="00FD7BA8">
            <w:pPr>
              <w:rPr>
                <w:b/>
              </w:rPr>
            </w:pPr>
            <w:r>
              <w:rPr>
                <w:b/>
              </w:rPr>
              <w:t>Version</w:t>
            </w:r>
          </w:p>
        </w:tc>
        <w:tc>
          <w:tcPr>
            <w:tcW w:w="6946" w:type="dxa"/>
            <w:tcBorders>
              <w:top w:val="single" w:sz="8" w:space="0" w:color="auto"/>
              <w:bottom w:val="single" w:sz="8" w:space="0" w:color="auto"/>
            </w:tcBorders>
          </w:tcPr>
          <w:p w14:paraId="22017781" w14:textId="714EE832" w:rsidR="00FD7BA8" w:rsidRDefault="00515BF3">
            <w:pPr>
              <w:rPr>
                <w:b/>
              </w:rPr>
            </w:pPr>
            <w:proofErr w:type="spellStart"/>
            <w:r>
              <w:rPr>
                <w:b/>
              </w:rPr>
              <w:t>Changes</w:t>
            </w:r>
            <w:proofErr w:type="spellEnd"/>
            <w:r>
              <w:rPr>
                <w:b/>
              </w:rPr>
              <w:t xml:space="preserve"> </w:t>
            </w:r>
            <w:proofErr w:type="spellStart"/>
            <w:r>
              <w:rPr>
                <w:b/>
              </w:rPr>
              <w:t>made</w:t>
            </w:r>
            <w:proofErr w:type="spellEnd"/>
          </w:p>
        </w:tc>
        <w:tc>
          <w:tcPr>
            <w:tcW w:w="1276" w:type="dxa"/>
            <w:tcBorders>
              <w:top w:val="single" w:sz="8" w:space="0" w:color="auto"/>
              <w:bottom w:val="single" w:sz="8" w:space="0" w:color="auto"/>
            </w:tcBorders>
          </w:tcPr>
          <w:p w14:paraId="2D525CE4" w14:textId="4A54EEBA" w:rsidR="00FD7BA8" w:rsidRDefault="00515BF3">
            <w:pPr>
              <w:rPr>
                <w:b/>
              </w:rPr>
            </w:pPr>
            <w:r>
              <w:rPr>
                <w:b/>
              </w:rPr>
              <w:t>Date</w:t>
            </w:r>
          </w:p>
        </w:tc>
      </w:tr>
      <w:tr w:rsidR="007E6B4B" w14:paraId="4AA4FD95" w14:textId="77777777" w:rsidTr="00306D9B">
        <w:tc>
          <w:tcPr>
            <w:tcW w:w="1275" w:type="dxa"/>
          </w:tcPr>
          <w:p w14:paraId="7D8FF00B" w14:textId="77777777" w:rsidR="007E6B4B" w:rsidRDefault="00C929E3" w:rsidP="00306D9B">
            <w:r>
              <w:t>00</w:t>
            </w:r>
            <w:r w:rsidR="007E6B4B">
              <w:t>1</w:t>
            </w:r>
          </w:p>
        </w:tc>
        <w:tc>
          <w:tcPr>
            <w:tcW w:w="6946" w:type="dxa"/>
          </w:tcPr>
          <w:p w14:paraId="15F8D7A0" w14:textId="77777777" w:rsidR="007E6B4B" w:rsidRDefault="00C929E3" w:rsidP="00C929E3">
            <w:r>
              <w:t xml:space="preserve">Setup </w:t>
            </w:r>
            <w:proofErr w:type="spellStart"/>
            <w:r>
              <w:t>document</w:t>
            </w:r>
            <w:proofErr w:type="spellEnd"/>
          </w:p>
        </w:tc>
        <w:tc>
          <w:tcPr>
            <w:tcW w:w="1276" w:type="dxa"/>
          </w:tcPr>
          <w:p w14:paraId="0674D1E5" w14:textId="2597AE45" w:rsidR="007E6B4B" w:rsidRDefault="00515BF3" w:rsidP="00CB41F5">
            <w:r>
              <w:t>4/28/2017</w:t>
            </w:r>
          </w:p>
        </w:tc>
      </w:tr>
      <w:tr w:rsidR="007E6B4B" w:rsidRPr="00C929E3" w14:paraId="1EFF2BFA" w14:textId="77777777" w:rsidTr="00306D9B">
        <w:tc>
          <w:tcPr>
            <w:tcW w:w="1275" w:type="dxa"/>
          </w:tcPr>
          <w:p w14:paraId="36A10A3B" w14:textId="2ADDC40C" w:rsidR="007E6B4B" w:rsidRDefault="007E6B4B" w:rsidP="00306D9B"/>
        </w:tc>
        <w:tc>
          <w:tcPr>
            <w:tcW w:w="6946" w:type="dxa"/>
          </w:tcPr>
          <w:p w14:paraId="5B124FC0" w14:textId="30759B91" w:rsidR="007E6B4B" w:rsidRPr="00C929E3" w:rsidRDefault="007E6B4B" w:rsidP="00306D9B">
            <w:pPr>
              <w:rPr>
                <w:lang w:val="en-US"/>
              </w:rPr>
            </w:pPr>
          </w:p>
        </w:tc>
        <w:tc>
          <w:tcPr>
            <w:tcW w:w="1276" w:type="dxa"/>
          </w:tcPr>
          <w:p w14:paraId="688A5C2D" w14:textId="470546B0" w:rsidR="007E6B4B" w:rsidRPr="00C929E3" w:rsidRDefault="007E6B4B" w:rsidP="00306D9B">
            <w:pPr>
              <w:rPr>
                <w:lang w:val="en-US"/>
              </w:rPr>
            </w:pPr>
          </w:p>
        </w:tc>
      </w:tr>
      <w:tr w:rsidR="00FD7BA8" w:rsidRPr="00C929E3" w14:paraId="66D4C2D2" w14:textId="77777777">
        <w:tc>
          <w:tcPr>
            <w:tcW w:w="1275" w:type="dxa"/>
          </w:tcPr>
          <w:p w14:paraId="3E46D270" w14:textId="77777777" w:rsidR="00FD7BA8" w:rsidRPr="00C929E3" w:rsidRDefault="00FD7BA8">
            <w:pPr>
              <w:rPr>
                <w:lang w:val="en-US"/>
              </w:rPr>
            </w:pPr>
          </w:p>
        </w:tc>
        <w:tc>
          <w:tcPr>
            <w:tcW w:w="6946" w:type="dxa"/>
          </w:tcPr>
          <w:p w14:paraId="3E03EA81" w14:textId="77777777" w:rsidR="00FD7BA8" w:rsidRPr="00C929E3" w:rsidRDefault="00FD7BA8">
            <w:pPr>
              <w:rPr>
                <w:lang w:val="en-US"/>
              </w:rPr>
            </w:pPr>
          </w:p>
        </w:tc>
        <w:tc>
          <w:tcPr>
            <w:tcW w:w="1276" w:type="dxa"/>
          </w:tcPr>
          <w:p w14:paraId="37482C35" w14:textId="77777777" w:rsidR="00FD7BA8" w:rsidRPr="00C929E3" w:rsidRDefault="00FD7BA8">
            <w:pPr>
              <w:rPr>
                <w:lang w:val="en-US"/>
              </w:rPr>
            </w:pPr>
          </w:p>
        </w:tc>
      </w:tr>
    </w:tbl>
    <w:p w14:paraId="0B42DCC4" w14:textId="77777777" w:rsidR="00C929E3" w:rsidRDefault="00C929E3">
      <w:pPr>
        <w:pStyle w:val="Standard1"/>
        <w:rPr>
          <w:lang w:val="en-US"/>
        </w:rPr>
      </w:pPr>
    </w:p>
    <w:p w14:paraId="1F1C02F4" w14:textId="77777777" w:rsidR="00FD7BA8" w:rsidRPr="00C929E3" w:rsidRDefault="00C929E3" w:rsidP="00C929E3">
      <w:pPr>
        <w:tabs>
          <w:tab w:val="left" w:pos="4536"/>
        </w:tabs>
        <w:rPr>
          <w:lang w:val="en-US"/>
        </w:rPr>
      </w:pPr>
      <w:r>
        <w:rPr>
          <w:lang w:val="en-US"/>
        </w:rPr>
        <w:tab/>
      </w:r>
    </w:p>
    <w:p w14:paraId="10AA0384" w14:textId="36FAE970" w:rsidR="00582E5C" w:rsidRDefault="00515BF3" w:rsidP="00582E5C">
      <w:pPr>
        <w:pStyle w:val="berschrift1"/>
      </w:pPr>
      <w:bookmarkStart w:id="1" w:name="_Toc481144077"/>
      <w:r>
        <w:lastRenderedPageBreak/>
        <w:t>General</w:t>
      </w:r>
      <w:bookmarkEnd w:id="1"/>
    </w:p>
    <w:p w14:paraId="5FCEC180" w14:textId="372034F6" w:rsidR="00515BF3" w:rsidRPr="00651015" w:rsidRDefault="00651015" w:rsidP="00515BF3">
      <w:pPr>
        <w:pStyle w:val="Standard1"/>
        <w:rPr>
          <w:lang w:val="en-US"/>
        </w:rPr>
      </w:pPr>
      <w:r w:rsidRPr="00651015">
        <w:rPr>
          <w:lang w:val="en-US"/>
        </w:rPr>
        <w:t xml:space="preserve">This is a simple </w:t>
      </w:r>
      <w:r>
        <w:rPr>
          <w:lang w:val="en-US"/>
        </w:rPr>
        <w:t>d</w:t>
      </w:r>
      <w:r w:rsidR="00515BF3" w:rsidRPr="00651015">
        <w:rPr>
          <w:lang w:val="en-US"/>
        </w:rPr>
        <w:t xml:space="preserve">emo how </w:t>
      </w:r>
      <w:r>
        <w:rPr>
          <w:lang w:val="en-US"/>
        </w:rPr>
        <w:t xml:space="preserve">to use the </w:t>
      </w:r>
      <w:proofErr w:type="spellStart"/>
      <w:r>
        <w:rPr>
          <w:lang w:val="en-US"/>
        </w:rPr>
        <w:t>brickBUS</w:t>
      </w:r>
      <w:proofErr w:type="spellEnd"/>
      <w:r>
        <w:rPr>
          <w:lang w:val="en-US"/>
        </w:rPr>
        <w:t xml:space="preserve"> on a </w:t>
      </w:r>
      <w:proofErr w:type="spellStart"/>
      <w:r>
        <w:rPr>
          <w:lang w:val="en-US"/>
        </w:rPr>
        <w:t>Beagle</w:t>
      </w:r>
      <w:r w:rsidR="00515BF3" w:rsidRPr="00651015">
        <w:rPr>
          <w:lang w:val="en-US"/>
        </w:rPr>
        <w:t>Bone</w:t>
      </w:r>
      <w:proofErr w:type="spellEnd"/>
      <w:r w:rsidR="00515BF3" w:rsidRPr="00651015">
        <w:rPr>
          <w:lang w:val="en-US"/>
        </w:rPr>
        <w:t xml:space="preserve"> Black device.</w:t>
      </w:r>
    </w:p>
    <w:p w14:paraId="19E23F44" w14:textId="516EBB52" w:rsidR="00515BF3" w:rsidRPr="00651015" w:rsidRDefault="00515BF3" w:rsidP="00515BF3">
      <w:pPr>
        <w:pStyle w:val="Standard1"/>
        <w:rPr>
          <w:lang w:val="en-US"/>
        </w:rPr>
      </w:pPr>
      <w:r w:rsidRPr="00651015">
        <w:rPr>
          <w:lang w:val="en-US"/>
        </w:rPr>
        <w:t>The program is intended to</w:t>
      </w:r>
      <w:r w:rsidR="0052540E" w:rsidRPr="00651015">
        <w:rPr>
          <w:lang w:val="en-US"/>
        </w:rPr>
        <w:t xml:space="preserve"> </w:t>
      </w:r>
      <w:r w:rsidRPr="00651015">
        <w:rPr>
          <w:lang w:val="en-US"/>
        </w:rPr>
        <w:t>be transferred to</w:t>
      </w:r>
      <w:r w:rsidR="0052540E" w:rsidRPr="00651015">
        <w:rPr>
          <w:lang w:val="en-US"/>
        </w:rPr>
        <w:t xml:space="preserve"> </w:t>
      </w:r>
      <w:r w:rsidRPr="00651015">
        <w:rPr>
          <w:lang w:val="en-US"/>
        </w:rPr>
        <w:t>the BBB and to</w:t>
      </w:r>
      <w:r w:rsidR="0052540E" w:rsidRPr="00651015">
        <w:rPr>
          <w:lang w:val="en-US"/>
        </w:rPr>
        <w:t xml:space="preserve"> </w:t>
      </w:r>
      <w:r w:rsidRPr="00651015">
        <w:rPr>
          <w:lang w:val="en-US"/>
        </w:rPr>
        <w:t>be compiled with</w:t>
      </w:r>
      <w:r w:rsidR="00651015">
        <w:rPr>
          <w:lang w:val="en-US"/>
        </w:rPr>
        <w:t xml:space="preserve"> the pre-installed compiler of t</w:t>
      </w:r>
      <w:r w:rsidRPr="00651015">
        <w:rPr>
          <w:lang w:val="en-US"/>
        </w:rPr>
        <w:t>he BBB.</w:t>
      </w:r>
    </w:p>
    <w:p w14:paraId="5BBC2E4E" w14:textId="77777777" w:rsidR="00515BF3" w:rsidRPr="00651015" w:rsidRDefault="00515BF3" w:rsidP="00515BF3">
      <w:pPr>
        <w:pStyle w:val="Standard1"/>
        <w:rPr>
          <w:lang w:val="en-US"/>
        </w:rPr>
      </w:pPr>
    </w:p>
    <w:p w14:paraId="607D1582" w14:textId="07F1DE0D" w:rsidR="00515BF3" w:rsidRDefault="00515BF3" w:rsidP="00515BF3">
      <w:pPr>
        <w:pStyle w:val="berschrift2"/>
      </w:pPr>
      <w:bookmarkStart w:id="2" w:name="_Toc481144078"/>
      <w:r>
        <w:t>Files</w:t>
      </w:r>
      <w:bookmarkEnd w:id="2"/>
    </w:p>
    <w:p w14:paraId="39AEF4CB" w14:textId="4047D459" w:rsidR="00515BF3" w:rsidRPr="00651015" w:rsidRDefault="00515BF3" w:rsidP="00515BF3">
      <w:pPr>
        <w:pStyle w:val="Standard1"/>
        <w:rPr>
          <w:lang w:val="en-US"/>
        </w:rPr>
      </w:pPr>
      <w:r w:rsidRPr="00651015">
        <w:rPr>
          <w:lang w:val="en-US"/>
        </w:rPr>
        <w:t>The subdirectory Sources</w:t>
      </w:r>
      <w:r w:rsidR="0052540E" w:rsidRPr="00651015">
        <w:rPr>
          <w:lang w:val="en-US"/>
        </w:rPr>
        <w:t xml:space="preserve"> contains the</w:t>
      </w:r>
      <w:r w:rsidR="00651015">
        <w:rPr>
          <w:lang w:val="en-US"/>
        </w:rPr>
        <w:t xml:space="preserve"> following files</w:t>
      </w:r>
      <w:r w:rsidRPr="00651015">
        <w:rPr>
          <w:lang w:val="en-US"/>
        </w:rPr>
        <w:t>:</w:t>
      </w:r>
    </w:p>
    <w:p w14:paraId="39CB5928" w14:textId="77777777" w:rsidR="00515BF3" w:rsidRPr="00651015" w:rsidRDefault="00515BF3" w:rsidP="00515BF3">
      <w:pPr>
        <w:pStyle w:val="Standard1"/>
        <w:numPr>
          <w:ilvl w:val="0"/>
          <w:numId w:val="39"/>
        </w:numPr>
        <w:rPr>
          <w:lang w:val="en-US"/>
        </w:rPr>
      </w:pPr>
      <w:proofErr w:type="spellStart"/>
      <w:r w:rsidRPr="00651015">
        <w:rPr>
          <w:lang w:val="en-US"/>
        </w:rPr>
        <w:t>Appl.c</w:t>
      </w:r>
      <w:proofErr w:type="spellEnd"/>
      <w:r w:rsidRPr="00651015">
        <w:rPr>
          <w:lang w:val="en-US"/>
        </w:rPr>
        <w:t xml:space="preserve"> : The main </w:t>
      </w:r>
      <w:proofErr w:type="spellStart"/>
      <w:r w:rsidRPr="00651015">
        <w:rPr>
          <w:lang w:val="en-US"/>
        </w:rPr>
        <w:t>sorce</w:t>
      </w:r>
      <w:proofErr w:type="spellEnd"/>
      <w:r w:rsidRPr="00651015">
        <w:rPr>
          <w:lang w:val="en-US"/>
        </w:rPr>
        <w:t xml:space="preserve"> file containing the main() function</w:t>
      </w:r>
    </w:p>
    <w:p w14:paraId="2DAF1AAC" w14:textId="77777777" w:rsidR="00515BF3" w:rsidRPr="00651015" w:rsidRDefault="00515BF3" w:rsidP="00515BF3">
      <w:pPr>
        <w:pStyle w:val="Standard1"/>
        <w:numPr>
          <w:ilvl w:val="0"/>
          <w:numId w:val="39"/>
        </w:numPr>
        <w:rPr>
          <w:lang w:val="en-US"/>
        </w:rPr>
      </w:pPr>
      <w:proofErr w:type="spellStart"/>
      <w:r w:rsidRPr="00651015">
        <w:rPr>
          <w:lang w:val="en-US"/>
        </w:rPr>
        <w:t>bB_EasyAPI.c</w:t>
      </w:r>
      <w:proofErr w:type="spellEnd"/>
      <w:r w:rsidRPr="00651015">
        <w:rPr>
          <w:lang w:val="en-US"/>
        </w:rPr>
        <w:t xml:space="preserve"> / </w:t>
      </w:r>
      <w:proofErr w:type="spellStart"/>
      <w:r w:rsidRPr="00651015">
        <w:rPr>
          <w:lang w:val="en-US"/>
        </w:rPr>
        <w:t>bB_EasyAPI.h</w:t>
      </w:r>
      <w:proofErr w:type="spellEnd"/>
      <w:r w:rsidRPr="00651015">
        <w:rPr>
          <w:lang w:val="en-US"/>
        </w:rPr>
        <w:t xml:space="preserve"> : a bundle of functions to access the </w:t>
      </w:r>
      <w:proofErr w:type="spellStart"/>
      <w:r w:rsidRPr="00651015">
        <w:rPr>
          <w:lang w:val="en-US"/>
        </w:rPr>
        <w:t>brickBUS</w:t>
      </w:r>
      <w:proofErr w:type="spellEnd"/>
      <w:r w:rsidRPr="00651015">
        <w:rPr>
          <w:lang w:val="en-US"/>
        </w:rPr>
        <w:t xml:space="preserve"> in different fo</w:t>
      </w:r>
      <w:r w:rsidRPr="00651015">
        <w:rPr>
          <w:lang w:val="en-US"/>
        </w:rPr>
        <w:t>r</w:t>
      </w:r>
      <w:r w:rsidRPr="00651015">
        <w:rPr>
          <w:lang w:val="en-US"/>
        </w:rPr>
        <w:t>mats</w:t>
      </w:r>
    </w:p>
    <w:p w14:paraId="79766BBB" w14:textId="236E043E" w:rsidR="00515BF3" w:rsidRPr="00651015" w:rsidRDefault="0052540E" w:rsidP="0052540E">
      <w:pPr>
        <w:pStyle w:val="Standard1"/>
        <w:numPr>
          <w:ilvl w:val="0"/>
          <w:numId w:val="39"/>
        </w:numPr>
        <w:rPr>
          <w:lang w:val="en-US"/>
        </w:rPr>
      </w:pPr>
      <w:proofErr w:type="spellStart"/>
      <w:r w:rsidRPr="00651015">
        <w:rPr>
          <w:lang w:val="en-US"/>
        </w:rPr>
        <w:t>bB_master.c</w:t>
      </w:r>
      <w:proofErr w:type="spellEnd"/>
      <w:r w:rsidRPr="00651015">
        <w:rPr>
          <w:lang w:val="en-US"/>
        </w:rPr>
        <w:t xml:space="preserve"> / </w:t>
      </w:r>
      <w:proofErr w:type="spellStart"/>
      <w:r w:rsidRPr="00651015">
        <w:rPr>
          <w:lang w:val="en-US"/>
        </w:rPr>
        <w:t>bBDefines.h</w:t>
      </w:r>
      <w:proofErr w:type="spellEnd"/>
      <w:r w:rsidR="00515BF3" w:rsidRPr="00651015">
        <w:rPr>
          <w:lang w:val="en-US"/>
        </w:rPr>
        <w:t xml:space="preserve">: The </w:t>
      </w:r>
      <w:proofErr w:type="spellStart"/>
      <w:r w:rsidR="00515BF3" w:rsidRPr="00651015">
        <w:rPr>
          <w:lang w:val="en-US"/>
        </w:rPr>
        <w:t>brickBUS</w:t>
      </w:r>
      <w:proofErr w:type="spellEnd"/>
      <w:r w:rsidR="00515BF3" w:rsidRPr="00651015">
        <w:rPr>
          <w:lang w:val="en-US"/>
        </w:rPr>
        <w:t xml:space="preserve"> Stack implementation. This is a general file used in different constellations.</w:t>
      </w:r>
    </w:p>
    <w:p w14:paraId="58AF201C" w14:textId="2BF92334" w:rsidR="00515BF3" w:rsidRPr="00651015" w:rsidRDefault="0052540E" w:rsidP="00515BF3">
      <w:pPr>
        <w:pStyle w:val="Standard1"/>
        <w:numPr>
          <w:ilvl w:val="0"/>
          <w:numId w:val="39"/>
        </w:numPr>
        <w:rPr>
          <w:lang w:val="en-US"/>
        </w:rPr>
      </w:pPr>
      <w:proofErr w:type="spellStart"/>
      <w:r w:rsidRPr="00651015">
        <w:rPr>
          <w:lang w:val="en-US"/>
        </w:rPr>
        <w:t>brickbus.c</w:t>
      </w:r>
      <w:proofErr w:type="spellEnd"/>
      <w:r w:rsidRPr="00651015">
        <w:rPr>
          <w:lang w:val="en-US"/>
        </w:rPr>
        <w:t xml:space="preserve"> / </w:t>
      </w:r>
      <w:proofErr w:type="spellStart"/>
      <w:r w:rsidRPr="00651015">
        <w:rPr>
          <w:lang w:val="en-US"/>
        </w:rPr>
        <w:t>brickbus.h</w:t>
      </w:r>
      <w:proofErr w:type="spellEnd"/>
      <w:r w:rsidR="00515BF3" w:rsidRPr="00651015">
        <w:rPr>
          <w:lang w:val="en-US"/>
        </w:rPr>
        <w:t xml:space="preserve"> : The hardware application layer containing the hardware-/platform specific  interface functions</w:t>
      </w:r>
    </w:p>
    <w:p w14:paraId="0EAE6B26" w14:textId="1209E26A" w:rsidR="00515BF3" w:rsidRPr="00651015" w:rsidRDefault="00515BF3" w:rsidP="00515BF3">
      <w:pPr>
        <w:pStyle w:val="Standard1"/>
        <w:numPr>
          <w:ilvl w:val="0"/>
          <w:numId w:val="39"/>
        </w:numPr>
        <w:rPr>
          <w:lang w:val="en-US"/>
        </w:rPr>
      </w:pPr>
      <w:proofErr w:type="spellStart"/>
      <w:r w:rsidRPr="00651015">
        <w:rPr>
          <w:lang w:val="en-US"/>
        </w:rPr>
        <w:t>bBConfigs.h</w:t>
      </w:r>
      <w:proofErr w:type="spellEnd"/>
      <w:r w:rsidRPr="00651015">
        <w:rPr>
          <w:lang w:val="en-US"/>
        </w:rPr>
        <w:t xml:space="preserve"> : a set of macros to connect the </w:t>
      </w:r>
      <w:proofErr w:type="spellStart"/>
      <w:r w:rsidRPr="00651015">
        <w:rPr>
          <w:lang w:val="en-US"/>
        </w:rPr>
        <w:t>brickBUS</w:t>
      </w:r>
      <w:proofErr w:type="spellEnd"/>
      <w:r w:rsidRPr="00651015">
        <w:rPr>
          <w:lang w:val="en-US"/>
        </w:rPr>
        <w:t xml:space="preserve"> Stack in </w:t>
      </w:r>
      <w:proofErr w:type="spellStart"/>
      <w:r w:rsidRPr="00651015">
        <w:rPr>
          <w:lang w:val="en-US"/>
        </w:rPr>
        <w:t>bB_master.c</w:t>
      </w:r>
      <w:proofErr w:type="spellEnd"/>
      <w:r w:rsidRPr="00651015">
        <w:rPr>
          <w:lang w:val="en-US"/>
        </w:rPr>
        <w:t xml:space="preserve"> with the HAL in </w:t>
      </w:r>
      <w:proofErr w:type="spellStart"/>
      <w:r w:rsidR="0052540E" w:rsidRPr="00651015">
        <w:rPr>
          <w:lang w:val="en-US"/>
        </w:rPr>
        <w:t>brickbus.c</w:t>
      </w:r>
      <w:proofErr w:type="spellEnd"/>
    </w:p>
    <w:p w14:paraId="0FC84BA0" w14:textId="77777777" w:rsidR="0052540E" w:rsidRPr="00651015" w:rsidRDefault="0052540E" w:rsidP="0052540E">
      <w:pPr>
        <w:pStyle w:val="Standard1"/>
        <w:rPr>
          <w:lang w:val="en-US"/>
        </w:rPr>
      </w:pPr>
    </w:p>
    <w:p w14:paraId="4EA58C60" w14:textId="63D69686" w:rsidR="0052540E" w:rsidRDefault="0052540E" w:rsidP="0052540E">
      <w:pPr>
        <w:pStyle w:val="Standard1"/>
        <w:rPr>
          <w:lang w:val="en-US"/>
        </w:rPr>
      </w:pPr>
      <w:r w:rsidRPr="00651015">
        <w:rPr>
          <w:lang w:val="en-US"/>
        </w:rPr>
        <w:t>The subdirectory Examples contains examples for a custom</w:t>
      </w:r>
      <w:r w:rsidR="002F2CCC">
        <w:rPr>
          <w:lang w:val="en-US"/>
        </w:rPr>
        <w:t>er</w:t>
      </w:r>
      <w:r w:rsidRPr="00651015">
        <w:rPr>
          <w:lang w:val="en-US"/>
        </w:rPr>
        <w:t xml:space="preserve"> specific version of </w:t>
      </w:r>
      <w:proofErr w:type="spellStart"/>
      <w:r w:rsidRPr="00651015">
        <w:rPr>
          <w:lang w:val="en-US"/>
        </w:rPr>
        <w:t>Appl.c</w:t>
      </w:r>
      <w:proofErr w:type="spellEnd"/>
    </w:p>
    <w:p w14:paraId="7F1866CE" w14:textId="77777777" w:rsidR="002F2CCC" w:rsidRDefault="002F2CCC" w:rsidP="0052540E">
      <w:pPr>
        <w:pStyle w:val="Standard1"/>
        <w:rPr>
          <w:lang w:val="en-US"/>
        </w:rPr>
      </w:pPr>
    </w:p>
    <w:p w14:paraId="662CF86D" w14:textId="03280A35" w:rsidR="002F2CCC" w:rsidRPr="00651015" w:rsidRDefault="002F2CCC" w:rsidP="0052540E">
      <w:pPr>
        <w:pStyle w:val="Standard1"/>
        <w:rPr>
          <w:lang w:val="en-US"/>
        </w:rPr>
      </w:pPr>
      <w:r>
        <w:rPr>
          <w:lang w:val="en-US"/>
        </w:rPr>
        <w:t xml:space="preserve">The file </w:t>
      </w:r>
      <w:r w:rsidRPr="002F2CCC">
        <w:rPr>
          <w:lang w:val="en-US"/>
        </w:rPr>
        <w:t>BB-SPIDEV0-00A0.dtbo</w:t>
      </w:r>
      <w:r>
        <w:rPr>
          <w:lang w:val="en-US"/>
        </w:rPr>
        <w:t xml:space="preserve"> is a cape </w:t>
      </w:r>
      <w:proofErr w:type="spellStart"/>
      <w:r>
        <w:rPr>
          <w:lang w:val="en-US"/>
        </w:rPr>
        <w:t>Mgr</w:t>
      </w:r>
      <w:proofErr w:type="spellEnd"/>
      <w:r>
        <w:rPr>
          <w:lang w:val="en-US"/>
        </w:rPr>
        <w:t xml:space="preserve"> file, see </w:t>
      </w:r>
      <w:hyperlink r:id="rId9" w:history="1">
        <w:r>
          <w:rPr>
            <w:rStyle w:val="Hyperlink"/>
          </w:rPr>
          <w:t>http://elinux.org/Capemgr</w:t>
        </w:r>
      </w:hyperlink>
      <w:bookmarkStart w:id="3" w:name="_GoBack"/>
      <w:bookmarkEnd w:id="3"/>
    </w:p>
    <w:sectPr w:rsidR="002F2CCC" w:rsidRPr="00651015" w:rsidSect="00C532D6">
      <w:headerReference w:type="default" r:id="rId10"/>
      <w:footerReference w:type="default" r:id="rId11"/>
      <w:headerReference w:type="first" r:id="rId12"/>
      <w:footerReference w:type="first" r:id="rId13"/>
      <w:type w:val="continuous"/>
      <w:pgSz w:w="11907" w:h="16840" w:code="9"/>
      <w:pgMar w:top="1134" w:right="567" w:bottom="851" w:left="1134" w:header="454" w:footer="284" w:gutter="0"/>
      <w:cols w:space="72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013BB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BE4E9" w14:textId="77777777" w:rsidR="00EF6146" w:rsidRDefault="00EF6146">
      <w:r>
        <w:separator/>
      </w:r>
    </w:p>
  </w:endnote>
  <w:endnote w:type="continuationSeparator" w:id="0">
    <w:p w14:paraId="3E5BB9AD" w14:textId="77777777" w:rsidR="00EF6146" w:rsidRDefault="00EF6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ArialMT">
    <w:altName w:val="Arial"/>
    <w:charset w:val="00"/>
    <w:family w:val="swiss"/>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FF836" w14:textId="5BE12357" w:rsidR="005C1EBF" w:rsidRPr="00437B50" w:rsidRDefault="005C1EBF">
    <w:pPr>
      <w:pStyle w:val="Fuzeile"/>
      <w:pBdr>
        <w:top w:val="single" w:sz="4" w:space="1" w:color="auto"/>
      </w:pBdr>
      <w:tabs>
        <w:tab w:val="clear" w:pos="4536"/>
        <w:tab w:val="clear" w:pos="9072"/>
        <w:tab w:val="center" w:pos="5103"/>
        <w:tab w:val="right" w:pos="10206"/>
      </w:tabs>
      <w:rPr>
        <w:b w:val="0"/>
        <w:sz w:val="20"/>
      </w:rPr>
    </w:pPr>
    <w:r w:rsidRPr="00437B50">
      <w:rPr>
        <w:b w:val="0"/>
        <w:sz w:val="20"/>
      </w:rPr>
      <w:t>17.04.2015</w:t>
    </w:r>
    <w:r w:rsidRPr="00437B50">
      <w:rPr>
        <w:b w:val="0"/>
        <w:sz w:val="20"/>
      </w:rPr>
      <w:tab/>
    </w:r>
    <w:r w:rsidRPr="00437B50">
      <w:rPr>
        <w:b w:val="0"/>
        <w:sz w:val="22"/>
      </w:rPr>
      <w:t>Version 002</w:t>
    </w:r>
    <w:r w:rsidRPr="00437B50">
      <w:rPr>
        <w:b w:val="0"/>
        <w:sz w:val="20"/>
      </w:rPr>
      <w:tab/>
      <w:t xml:space="preserve">Seite </w:t>
    </w:r>
    <w:r w:rsidRPr="00437B50">
      <w:rPr>
        <w:b w:val="0"/>
        <w:sz w:val="20"/>
      </w:rPr>
      <w:fldChar w:fldCharType="begin"/>
    </w:r>
    <w:r w:rsidRPr="00437B50">
      <w:rPr>
        <w:b w:val="0"/>
        <w:sz w:val="20"/>
      </w:rPr>
      <w:instrText xml:space="preserve"> PAGE </w:instrText>
    </w:r>
    <w:r w:rsidRPr="00437B50">
      <w:rPr>
        <w:b w:val="0"/>
        <w:sz w:val="20"/>
      </w:rPr>
      <w:fldChar w:fldCharType="separate"/>
    </w:r>
    <w:r w:rsidR="002F2CCC">
      <w:rPr>
        <w:b w:val="0"/>
        <w:noProof/>
        <w:sz w:val="20"/>
      </w:rPr>
      <w:t>5</w:t>
    </w:r>
    <w:r w:rsidRPr="00437B50">
      <w:rPr>
        <w:b w:val="0"/>
        <w:sz w:val="20"/>
      </w:rPr>
      <w:fldChar w:fldCharType="end"/>
    </w:r>
    <w:r w:rsidRPr="00437B50">
      <w:rPr>
        <w:b w:val="0"/>
        <w:sz w:val="20"/>
      </w:rPr>
      <w:t xml:space="preserve"> von </w:t>
    </w:r>
    <w:r w:rsidRPr="00437B50">
      <w:rPr>
        <w:b w:val="0"/>
        <w:sz w:val="20"/>
      </w:rPr>
      <w:fldChar w:fldCharType="begin"/>
    </w:r>
    <w:r w:rsidRPr="00437B50">
      <w:rPr>
        <w:b w:val="0"/>
        <w:sz w:val="20"/>
      </w:rPr>
      <w:instrText xml:space="preserve"> NUMPAGES </w:instrText>
    </w:r>
    <w:r w:rsidRPr="00437B50">
      <w:rPr>
        <w:b w:val="0"/>
        <w:sz w:val="20"/>
      </w:rPr>
      <w:fldChar w:fldCharType="separate"/>
    </w:r>
    <w:r w:rsidR="002F2CCC">
      <w:rPr>
        <w:b w:val="0"/>
        <w:noProof/>
        <w:sz w:val="20"/>
      </w:rPr>
      <w:t>5</w:t>
    </w:r>
    <w:r w:rsidRPr="00437B50">
      <w:rPr>
        <w:b w:val="0"/>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D51B4" w14:textId="77777777" w:rsidR="005C1EBF" w:rsidRDefault="005C1EBF">
    <w:pPr>
      <w:jc w:val="center"/>
      <w:rPr>
        <w:b/>
        <w:sz w:val="28"/>
      </w:rPr>
    </w:pPr>
    <w:r>
      <w:rPr>
        <w:b/>
        <w:sz w:val="28"/>
      </w:rPr>
      <w:t>IMACS GmbH</w:t>
    </w:r>
  </w:p>
  <w:p w14:paraId="1C741047" w14:textId="77777777" w:rsidR="005C1EBF" w:rsidRDefault="005C1EBF">
    <w:pPr>
      <w:jc w:val="center"/>
      <w:rPr>
        <w:sz w:val="24"/>
      </w:rPr>
    </w:pPr>
    <w:r>
      <w:rPr>
        <w:sz w:val="24"/>
      </w:rPr>
      <w:t>Mainzer Str. 139</w:t>
    </w:r>
  </w:p>
  <w:p w14:paraId="2BA13BE0" w14:textId="77777777" w:rsidR="005C1EBF" w:rsidRDefault="005C1EBF">
    <w:pPr>
      <w:jc w:val="center"/>
      <w:rPr>
        <w:sz w:val="24"/>
      </w:rPr>
    </w:pPr>
    <w:r>
      <w:rPr>
        <w:sz w:val="24"/>
      </w:rPr>
      <w:t>D–55545 Bad Kreuznach</w:t>
    </w:r>
  </w:p>
  <w:p w14:paraId="6382D02C" w14:textId="77777777" w:rsidR="005C1EBF" w:rsidRDefault="005C1EBF">
    <w:pPr>
      <w:jc w:val="center"/>
      <w:rPr>
        <w:sz w:val="24"/>
      </w:rPr>
    </w:pPr>
  </w:p>
  <w:p w14:paraId="2C7912FC" w14:textId="77777777" w:rsidR="005C1EBF" w:rsidRDefault="00EF6146">
    <w:pPr>
      <w:jc w:val="center"/>
      <w:rPr>
        <w:sz w:val="24"/>
      </w:rPr>
    </w:pPr>
    <w:hyperlink r:id="rId1" w:history="1">
      <w:r w:rsidR="005C1EBF">
        <w:rPr>
          <w:rStyle w:val="Hyperlink"/>
          <w:sz w:val="24"/>
        </w:rPr>
        <w:t>www.imacs-gmbh.de</w:t>
      </w:r>
    </w:hyperlink>
  </w:p>
  <w:p w14:paraId="3BDA0FB6" w14:textId="77777777" w:rsidR="005C1EBF" w:rsidRDefault="00EF6146">
    <w:pPr>
      <w:jc w:val="center"/>
      <w:rPr>
        <w:sz w:val="24"/>
      </w:rPr>
    </w:pPr>
    <w:hyperlink r:id="rId2" w:history="1">
      <w:r w:rsidR="005C1EBF">
        <w:rPr>
          <w:rStyle w:val="Hyperlink"/>
          <w:sz w:val="24"/>
        </w:rPr>
        <w:t>info@imacs-gmbh.de</w:t>
      </w:r>
    </w:hyperlink>
  </w:p>
  <w:p w14:paraId="37997B81" w14:textId="77777777" w:rsidR="005C1EBF" w:rsidRDefault="005C1EBF">
    <w:pPr>
      <w:jc w:val="center"/>
      <w:rPr>
        <w:sz w:val="24"/>
      </w:rPr>
    </w:pPr>
  </w:p>
  <w:p w14:paraId="1623DB28" w14:textId="77777777" w:rsidR="005C1EBF" w:rsidRDefault="005C1EBF">
    <w:pPr>
      <w:jc w:val="cente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C458EB" w14:textId="77777777" w:rsidR="00EF6146" w:rsidRDefault="00EF6146">
      <w:r>
        <w:separator/>
      </w:r>
    </w:p>
  </w:footnote>
  <w:footnote w:type="continuationSeparator" w:id="0">
    <w:p w14:paraId="145C1BDB" w14:textId="77777777" w:rsidR="00EF6146" w:rsidRDefault="00EF61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A3FE4" w14:textId="77777777" w:rsidR="005C1EBF" w:rsidRDefault="005C1EBF" w:rsidP="009D652D">
    <w:pPr>
      <w:tabs>
        <w:tab w:val="left" w:pos="0"/>
        <w:tab w:val="center" w:pos="5103"/>
      </w:tabs>
      <w:rPr>
        <w:color w:val="0070C0"/>
        <w:sz w:val="16"/>
        <w:lang w:val="en-US"/>
      </w:rPr>
    </w:pPr>
    <w:r>
      <w:rPr>
        <w:b/>
        <w:noProof/>
        <w:color w:val="0070C0"/>
      </w:rPr>
      <w:drawing>
        <wp:anchor distT="0" distB="0" distL="114300" distR="114300" simplePos="0" relativeHeight="251659264" behindDoc="0" locked="0" layoutInCell="1" allowOverlap="1" wp14:anchorId="054E894D" wp14:editId="30F6000D">
          <wp:simplePos x="0" y="0"/>
          <wp:positionH relativeFrom="column">
            <wp:posOffset>5088255</wp:posOffset>
          </wp:positionH>
          <wp:positionV relativeFrom="paragraph">
            <wp:posOffset>-190500</wp:posOffset>
          </wp:positionV>
          <wp:extent cx="1470025" cy="401955"/>
          <wp:effectExtent l="0" t="0" r="0" b="0"/>
          <wp:wrapNone/>
          <wp:docPr id="46" name="Bild 45" descr="logo_IMACS_1_far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5" descr="logo_IMACS_1_farbe"/>
                  <pic:cNvPicPr>
                    <a:picLocks noChangeAspect="1" noChangeArrowheads="1"/>
                  </pic:cNvPicPr>
                </pic:nvPicPr>
                <pic:blipFill>
                  <a:blip r:embed="rId1">
                    <a:extLst>
                      <a:ext uri="{28A0092B-C50C-407E-A947-70E740481C1C}">
                        <a14:useLocalDpi xmlns:a14="http://schemas.microsoft.com/office/drawing/2010/main" val="0"/>
                      </a:ext>
                    </a:extLst>
                  </a:blip>
                  <a:srcRect l="13333" t="17842" r="13333" b="17842"/>
                  <a:stretch>
                    <a:fillRect/>
                  </a:stretch>
                </pic:blipFill>
                <pic:spPr bwMode="auto">
                  <a:xfrm>
                    <a:off x="0" y="0"/>
                    <a:ext cx="1470025" cy="40195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color w:val="0070C0"/>
      </w:rPr>
      <mc:AlternateContent>
        <mc:Choice Requires="wps">
          <w:drawing>
            <wp:anchor distT="0" distB="0" distL="114300" distR="114300" simplePos="0" relativeHeight="251658240" behindDoc="0" locked="0" layoutInCell="1" allowOverlap="1" wp14:anchorId="686CCB96" wp14:editId="30CB23AB">
              <wp:simplePos x="0" y="0"/>
              <wp:positionH relativeFrom="column">
                <wp:posOffset>-2540</wp:posOffset>
              </wp:positionH>
              <wp:positionV relativeFrom="paragraph">
                <wp:posOffset>211455</wp:posOffset>
              </wp:positionV>
              <wp:extent cx="5175885" cy="0"/>
              <wp:effectExtent l="6985" t="11430" r="8255" b="7620"/>
              <wp:wrapNone/>
              <wp:docPr id="2"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5885" cy="0"/>
                      </a:xfrm>
                      <a:prstGeom prst="line">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91202C" id="Line 4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6.65pt" to="407.3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" strokecolor="#0070c0" strokeweight="1pt"/>
          </w:pict>
        </mc:Fallback>
      </mc:AlternateContent>
    </w:r>
    <w:proofErr w:type="spellStart"/>
    <w:r>
      <w:rPr>
        <w:rFonts w:ascii="ArialMT" w:hAnsi="ArialMT" w:cs="ArialMT"/>
        <w:b/>
        <w:color w:val="0070C0"/>
        <w:lang w:val="en-US"/>
      </w:rPr>
      <w:t>MobMaint</w:t>
    </w:r>
    <w:proofErr w:type="spellEnd"/>
    <w:r>
      <w:rPr>
        <w:rFonts w:ascii="ArialMT" w:hAnsi="ArialMT" w:cs="ArialMT"/>
        <w:b/>
        <w:color w:val="0070C0"/>
        <w:lang w:val="en-US"/>
      </w:rPr>
      <w:t xml:space="preserve"> – Intern</w:t>
    </w:r>
    <w:r>
      <w:rPr>
        <w:rFonts w:ascii="ArialMT" w:hAnsi="ArialMT" w:cs="ArialMT"/>
        <w:b/>
        <w:color w:val="0070C0"/>
        <w:lang w:val="en-US"/>
      </w:rPr>
      <w:tab/>
    </w:r>
    <w:r>
      <w:rPr>
        <w:rFonts w:ascii="ArialMT" w:hAnsi="ArialMT" w:cs="ArialMT"/>
        <w:b/>
        <w:color w:val="0070C0"/>
        <w:sz w:val="24"/>
        <w:lang w:val="en-US"/>
      </w:rPr>
      <w:t>Product Description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2EEF5" w14:textId="77777777" w:rsidR="005C1EBF" w:rsidRDefault="005C1EBF" w:rsidP="009D652D">
    <w:pPr>
      <w:pStyle w:val="Kopfzeile"/>
      <w:ind w:left="-737"/>
      <w:rPr>
        <w:b w:val="0"/>
        <w:color w:val="0070C0"/>
        <w:sz w:val="36"/>
        <w:szCs w:val="36"/>
      </w:rPr>
    </w:pPr>
    <w:r>
      <w:rPr>
        <w:noProof/>
        <w:color w:val="0070C0"/>
        <w:sz w:val="36"/>
        <w:szCs w:val="36"/>
      </w:rPr>
      <w:drawing>
        <wp:anchor distT="0" distB="0" distL="114300" distR="114300" simplePos="0" relativeHeight="251656192" behindDoc="0" locked="0" layoutInCell="1" allowOverlap="1" wp14:anchorId="7C24195B" wp14:editId="0FEDA7C8">
          <wp:simplePos x="0" y="0"/>
          <wp:positionH relativeFrom="column">
            <wp:posOffset>4860925</wp:posOffset>
          </wp:positionH>
          <wp:positionV relativeFrom="paragraph">
            <wp:posOffset>36830</wp:posOffset>
          </wp:positionV>
          <wp:extent cx="1823720" cy="645795"/>
          <wp:effectExtent l="0" t="0" r="5080" b="1905"/>
          <wp:wrapNone/>
          <wp:docPr id="45" name="Bild 42" descr="logo_IMACS_2_far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2" descr="logo_IMACS_2_farbe"/>
                  <pic:cNvPicPr>
                    <a:picLocks noChangeAspect="1" noChangeArrowheads="1"/>
                  </pic:cNvPicPr>
                </pic:nvPicPr>
                <pic:blipFill>
                  <a:blip r:embed="rId1">
                    <a:extLst>
                      <a:ext uri="{28A0092B-C50C-407E-A947-70E740481C1C}">
                        <a14:useLocalDpi xmlns:a14="http://schemas.microsoft.com/office/drawing/2010/main" val="0"/>
                      </a:ext>
                    </a:extLst>
                  </a:blip>
                  <a:srcRect l="15555" t="10706" r="15555" b="10706"/>
                  <a:stretch>
                    <a:fillRect/>
                  </a:stretch>
                </pic:blipFill>
                <pic:spPr bwMode="auto">
                  <a:xfrm>
                    <a:off x="0" y="0"/>
                    <a:ext cx="1823720" cy="645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C5E414" w14:textId="77777777" w:rsidR="005C1EBF" w:rsidRPr="009D652D" w:rsidRDefault="005C1EBF" w:rsidP="009D652D">
    <w:pPr>
      <w:pStyle w:val="Kopfzeile"/>
      <w:ind w:left="-737"/>
      <w:rPr>
        <w:color w:val="0070C0"/>
        <w:szCs w:val="24"/>
        <w:lang w:val="en-US"/>
      </w:rPr>
    </w:pPr>
    <w:r w:rsidRPr="009D652D">
      <w:rPr>
        <w:color w:val="0070C0"/>
        <w:szCs w:val="24"/>
        <w:lang w:val="en-US"/>
      </w:rPr>
      <w:t>Intelligent Measure And Control Systems</w:t>
    </w:r>
  </w:p>
  <w:p w14:paraId="79CB9A25" w14:textId="77777777" w:rsidR="005C1EBF" w:rsidRPr="009D652D" w:rsidRDefault="005C1EBF" w:rsidP="009D652D">
    <w:pPr>
      <w:pStyle w:val="Kopfzeile"/>
      <w:ind w:left="-737"/>
      <w:rPr>
        <w:b w:val="0"/>
        <w:color w:val="0070C0"/>
        <w:sz w:val="8"/>
        <w:lang w:val="en-US"/>
      </w:rPr>
    </w:pPr>
    <w:r>
      <w:rPr>
        <w:noProof/>
        <w:color w:val="0070C0"/>
      </w:rPr>
      <mc:AlternateContent>
        <mc:Choice Requires="wps">
          <w:drawing>
            <wp:anchor distT="0" distB="0" distL="114300" distR="114300" simplePos="0" relativeHeight="251657216" behindDoc="0" locked="0" layoutInCell="1" allowOverlap="1" wp14:anchorId="2B4A508A" wp14:editId="5D009067">
              <wp:simplePos x="0" y="0"/>
              <wp:positionH relativeFrom="column">
                <wp:posOffset>-488950</wp:posOffset>
              </wp:positionH>
              <wp:positionV relativeFrom="paragraph">
                <wp:posOffset>28575</wp:posOffset>
              </wp:positionV>
              <wp:extent cx="5349875" cy="635"/>
              <wp:effectExtent l="15875" t="9525" r="15875" b="18415"/>
              <wp:wrapNone/>
              <wp:docPr id="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9875" cy="635"/>
                      </a:xfrm>
                      <a:prstGeom prst="straightConnector1">
                        <a:avLst/>
                      </a:prstGeom>
                      <a:noFill/>
                      <a:ln w="1905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A6F2FD1" id="_x0000_t32" coordsize="21600,21600" o:spt="32" o:oned="t" path="m,l21600,21600e" filled="f">
              <v:path arrowok="t" fillok="f" o:connecttype="none"/>
              <o:lock v:ext="edit" shapetype="t"/>
            </v:shapetype>
            <v:shape id="AutoShape 43" o:spid="_x0000_s1026" type="#_x0000_t32" style="position:absolute;margin-left:-38.5pt;margin-top:2.25pt;width:421.2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" strokecolor="#0070c0" strokeweight="1.5pt"/>
          </w:pict>
        </mc:Fallback>
      </mc:AlternateContent>
    </w:r>
  </w:p>
  <w:p w14:paraId="12E57734" w14:textId="77777777" w:rsidR="005C1EBF" w:rsidRPr="00D21F90" w:rsidRDefault="005C1EBF" w:rsidP="009D652D">
    <w:pPr>
      <w:pStyle w:val="Kopfzeile"/>
      <w:ind w:left="-737"/>
      <w:rPr>
        <w:rFonts w:ascii="Arial Narrow" w:hAnsi="Arial Narrow"/>
        <w:b w:val="0"/>
        <w:color w:val="0070C0"/>
        <w:sz w:val="20"/>
        <w:lang w:val="en-US"/>
      </w:rPr>
    </w:pPr>
    <w:r w:rsidRPr="00D21F90">
      <w:rPr>
        <w:rFonts w:ascii="Arial Narrow" w:hAnsi="Arial Narrow"/>
        <w:b w:val="0"/>
        <w:color w:val="0070C0"/>
        <w:sz w:val="20"/>
        <w:lang w:val="en-US"/>
      </w:rPr>
      <w:t>Development and Production of Hardware and Software Systems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3F12"/>
    <w:multiLevelType w:val="hybridMultilevel"/>
    <w:tmpl w:val="7EFAAB00"/>
    <w:lvl w:ilvl="0" w:tplc="679C411E">
      <w:start w:val="6"/>
      <w:numFmt w:val="bullet"/>
      <w:lvlText w:val="-"/>
      <w:lvlJc w:val="left"/>
      <w:pPr>
        <w:ind w:left="927" w:hanging="360"/>
      </w:pPr>
      <w:rPr>
        <w:rFonts w:ascii="Roboto" w:eastAsia="Times New Roman" w:hAnsi="Roboto"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
    <w:nsid w:val="0B08594A"/>
    <w:multiLevelType w:val="hybridMultilevel"/>
    <w:tmpl w:val="5B08B434"/>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
    <w:nsid w:val="0B4C2462"/>
    <w:multiLevelType w:val="multilevel"/>
    <w:tmpl w:val="66E4D036"/>
    <w:lvl w:ilvl="0">
      <w:numFmt w:val="decimal"/>
      <w:pStyle w:val="berschrift1"/>
      <w:suff w:val="space"/>
      <w:lvlText w:val="%1."/>
      <w:lvlJc w:val="left"/>
      <w:pPr>
        <w:ind w:left="0" w:firstLine="0"/>
      </w:pPr>
      <w:rPr>
        <w:rFonts w:ascii="Arial" w:hAnsi="Arial" w:hint="default"/>
        <w:b/>
        <w:i w:val="0"/>
        <w:sz w:val="36"/>
        <w:szCs w:val="36"/>
        <w:lang w:val="en-US"/>
      </w:rPr>
    </w:lvl>
    <w:lvl w:ilvl="1">
      <w:start w:val="1"/>
      <w:numFmt w:val="decimal"/>
      <w:pStyle w:val="berschrift2"/>
      <w:suff w:val="space"/>
      <w:lvlText w:val="%1.%2"/>
      <w:lvlJc w:val="left"/>
      <w:pPr>
        <w:ind w:left="284" w:hanging="1"/>
      </w:pPr>
      <w:rPr>
        <w:rFonts w:ascii="Arial" w:hAnsi="Arial" w:hint="default"/>
        <w:b/>
        <w:i w:val="0"/>
        <w:sz w:val="28"/>
        <w:lang w:val="en-GB"/>
      </w:rPr>
    </w:lvl>
    <w:lvl w:ilvl="2">
      <w:start w:val="1"/>
      <w:numFmt w:val="decimal"/>
      <w:pStyle w:val="berschrift3"/>
      <w:suff w:val="space"/>
      <w:lvlText w:val="%1.%2.%3"/>
      <w:lvlJc w:val="left"/>
      <w:pPr>
        <w:ind w:left="567" w:firstLine="0"/>
      </w:pPr>
      <w:rPr>
        <w:rFonts w:ascii="Arial" w:hAnsi="Arial" w:hint="default"/>
        <w:b/>
        <w:i w:val="0"/>
        <w:sz w:val="28"/>
      </w:rPr>
    </w:lvl>
    <w:lvl w:ilvl="3">
      <w:start w:val="1"/>
      <w:numFmt w:val="decimal"/>
      <w:pStyle w:val="berschrift4"/>
      <w:suff w:val="space"/>
      <w:lvlText w:val="%1.%2.%3.%4"/>
      <w:lvlJc w:val="left"/>
      <w:pPr>
        <w:ind w:left="567" w:firstLine="0"/>
      </w:pPr>
      <w:rPr>
        <w:rFonts w:hint="default"/>
      </w:rPr>
    </w:lvl>
    <w:lvl w:ilvl="4">
      <w:start w:val="1"/>
      <w:numFmt w:val="decimal"/>
      <w:pStyle w:val="berschrift5"/>
      <w:suff w:val="space"/>
      <w:lvlText w:val="%1.%2.%3.%4.%5"/>
      <w:lvlJc w:val="left"/>
      <w:pPr>
        <w:ind w:left="567" w:firstLine="0"/>
      </w:pPr>
      <w:rPr>
        <w:rFonts w:hint="default"/>
      </w:rPr>
    </w:lvl>
    <w:lvl w:ilvl="5">
      <w:start w:val="1"/>
      <w:numFmt w:val="decimal"/>
      <w:pStyle w:val="berschrift6"/>
      <w:lvlText w:val="%1.%2.%3.%4.%5.%6"/>
      <w:lvlJc w:val="left"/>
      <w:pPr>
        <w:tabs>
          <w:tab w:val="num" w:pos="-1"/>
        </w:tabs>
        <w:ind w:left="2975" w:hanging="708"/>
      </w:pPr>
      <w:rPr>
        <w:rFonts w:hint="default"/>
      </w:rPr>
    </w:lvl>
    <w:lvl w:ilvl="6">
      <w:start w:val="1"/>
      <w:numFmt w:val="decimal"/>
      <w:pStyle w:val="berschrift7"/>
      <w:lvlText w:val="%1.%2.%3.%4.%5.%6.%7"/>
      <w:lvlJc w:val="left"/>
      <w:pPr>
        <w:tabs>
          <w:tab w:val="num" w:pos="-1"/>
        </w:tabs>
        <w:ind w:left="3683" w:hanging="708"/>
      </w:pPr>
      <w:rPr>
        <w:rFonts w:hint="default"/>
      </w:rPr>
    </w:lvl>
    <w:lvl w:ilvl="7">
      <w:start w:val="1"/>
      <w:numFmt w:val="decimal"/>
      <w:pStyle w:val="berschrift8"/>
      <w:lvlText w:val="%1.%2.%3.%4.%5.%6.%7.%8"/>
      <w:lvlJc w:val="left"/>
      <w:pPr>
        <w:tabs>
          <w:tab w:val="num" w:pos="-1"/>
        </w:tabs>
        <w:ind w:left="4391" w:hanging="708"/>
      </w:pPr>
      <w:rPr>
        <w:rFonts w:hint="default"/>
      </w:rPr>
    </w:lvl>
    <w:lvl w:ilvl="8">
      <w:start w:val="1"/>
      <w:numFmt w:val="decimal"/>
      <w:pStyle w:val="berschrift9"/>
      <w:lvlText w:val="%1.%2.%3.%4.%5.%6.%7.%8.%9"/>
      <w:lvlJc w:val="left"/>
      <w:pPr>
        <w:tabs>
          <w:tab w:val="num" w:pos="-1"/>
        </w:tabs>
        <w:ind w:left="5099" w:hanging="708"/>
      </w:pPr>
      <w:rPr>
        <w:rFonts w:hint="default"/>
      </w:rPr>
    </w:lvl>
  </w:abstractNum>
  <w:abstractNum w:abstractNumId="3">
    <w:nsid w:val="170A1DF2"/>
    <w:multiLevelType w:val="hybridMultilevel"/>
    <w:tmpl w:val="A2541D8C"/>
    <w:lvl w:ilvl="0" w:tplc="5FF4972A">
      <w:numFmt w:val="bullet"/>
      <w:lvlText w:val=""/>
      <w:lvlJc w:val="left"/>
      <w:pPr>
        <w:ind w:left="927" w:hanging="360"/>
      </w:pPr>
      <w:rPr>
        <w:rFonts w:ascii="Wingdings" w:eastAsia="Calibr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
    <w:nsid w:val="29BA76D4"/>
    <w:multiLevelType w:val="hybridMultilevel"/>
    <w:tmpl w:val="B568E41A"/>
    <w:lvl w:ilvl="0" w:tplc="04070005">
      <w:start w:val="1"/>
      <w:numFmt w:val="bullet"/>
      <w:lvlText w:val=""/>
      <w:lvlJc w:val="left"/>
      <w:pPr>
        <w:ind w:left="1287" w:hanging="360"/>
      </w:pPr>
      <w:rPr>
        <w:rFonts w:ascii="Wingdings" w:hAnsi="Wingdings"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
    <w:nsid w:val="2AB4032A"/>
    <w:multiLevelType w:val="hybridMultilevel"/>
    <w:tmpl w:val="7BFAC27E"/>
    <w:lvl w:ilvl="0" w:tplc="2E0CD650">
      <w:start w:val="1"/>
      <w:numFmt w:val="lowerLetter"/>
      <w:pStyle w:val="pdNummerierung2"/>
      <w:lvlText w:val="%1."/>
      <w:lvlJc w:val="left"/>
      <w:pPr>
        <w:ind w:left="1429" w:hanging="360"/>
      </w:pPr>
      <w:rPr>
        <w:rFonts w:ascii="Arial" w:hint="default"/>
        <w:sz w:val="22"/>
      </w:r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6">
    <w:nsid w:val="2CE058D5"/>
    <w:multiLevelType w:val="hybridMultilevel"/>
    <w:tmpl w:val="566A9EAA"/>
    <w:lvl w:ilvl="0" w:tplc="98080E2A">
      <w:numFmt w:val="bullet"/>
      <w:lvlText w:val="-"/>
      <w:lvlJc w:val="left"/>
      <w:pPr>
        <w:ind w:left="2064" w:hanging="360"/>
      </w:pPr>
      <w:rPr>
        <w:rFonts w:ascii="Arial" w:eastAsia="Times New Roman" w:hAnsi="Arial" w:cs="Aria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
    <w:nsid w:val="3B932D07"/>
    <w:multiLevelType w:val="hybridMultilevel"/>
    <w:tmpl w:val="4EFA5928"/>
    <w:lvl w:ilvl="0" w:tplc="D76027EE">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8">
    <w:nsid w:val="46223A52"/>
    <w:multiLevelType w:val="hybridMultilevel"/>
    <w:tmpl w:val="D9681A20"/>
    <w:lvl w:ilvl="0" w:tplc="04070005">
      <w:start w:val="1"/>
      <w:numFmt w:val="bullet"/>
      <w:lvlText w:val=""/>
      <w:lvlJc w:val="left"/>
      <w:pPr>
        <w:ind w:left="1287" w:hanging="360"/>
      </w:pPr>
      <w:rPr>
        <w:rFonts w:ascii="Wingdings" w:hAnsi="Wingdings"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
    <w:nsid w:val="485F3054"/>
    <w:multiLevelType w:val="hybridMultilevel"/>
    <w:tmpl w:val="95903C94"/>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
    <w:nsid w:val="606E19D4"/>
    <w:multiLevelType w:val="hybridMultilevel"/>
    <w:tmpl w:val="38463666"/>
    <w:lvl w:ilvl="0" w:tplc="04070005">
      <w:start w:val="1"/>
      <w:numFmt w:val="bullet"/>
      <w:lvlText w:val=""/>
      <w:lvlJc w:val="left"/>
      <w:pPr>
        <w:ind w:left="1287" w:hanging="360"/>
      </w:pPr>
      <w:rPr>
        <w:rFonts w:ascii="Wingdings" w:hAnsi="Wingdings"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1">
    <w:nsid w:val="6C4B4D11"/>
    <w:multiLevelType w:val="hybridMultilevel"/>
    <w:tmpl w:val="8CF4E604"/>
    <w:lvl w:ilvl="0" w:tplc="04070011">
      <w:start w:val="1"/>
      <w:numFmt w:val="decimal"/>
      <w:lvlText w:val="%1)"/>
      <w:lvlJc w:val="left"/>
      <w:pPr>
        <w:ind w:left="1287" w:hanging="360"/>
      </w:pPr>
    </w:lvl>
    <w:lvl w:ilvl="1" w:tplc="04070019" w:tentative="1">
      <w:start w:val="1"/>
      <w:numFmt w:val="lowerLetter"/>
      <w:lvlText w:val="%2."/>
      <w:lvlJc w:val="left"/>
      <w:pPr>
        <w:ind w:left="2007" w:hanging="360"/>
      </w:pPr>
    </w:lvl>
    <w:lvl w:ilvl="2" w:tplc="0407001B" w:tentative="1">
      <w:start w:val="1"/>
      <w:numFmt w:val="lowerRoman"/>
      <w:lvlText w:val="%3."/>
      <w:lvlJc w:val="right"/>
      <w:pPr>
        <w:ind w:left="2727" w:hanging="180"/>
      </w:pPr>
    </w:lvl>
    <w:lvl w:ilvl="3" w:tplc="0407000F" w:tentative="1">
      <w:start w:val="1"/>
      <w:numFmt w:val="decimal"/>
      <w:lvlText w:val="%4."/>
      <w:lvlJc w:val="left"/>
      <w:pPr>
        <w:ind w:left="3447" w:hanging="360"/>
      </w:pPr>
    </w:lvl>
    <w:lvl w:ilvl="4" w:tplc="04070019" w:tentative="1">
      <w:start w:val="1"/>
      <w:numFmt w:val="lowerLetter"/>
      <w:lvlText w:val="%5."/>
      <w:lvlJc w:val="left"/>
      <w:pPr>
        <w:ind w:left="4167" w:hanging="360"/>
      </w:pPr>
    </w:lvl>
    <w:lvl w:ilvl="5" w:tplc="0407001B" w:tentative="1">
      <w:start w:val="1"/>
      <w:numFmt w:val="lowerRoman"/>
      <w:lvlText w:val="%6."/>
      <w:lvlJc w:val="right"/>
      <w:pPr>
        <w:ind w:left="4887" w:hanging="180"/>
      </w:pPr>
    </w:lvl>
    <w:lvl w:ilvl="6" w:tplc="0407000F" w:tentative="1">
      <w:start w:val="1"/>
      <w:numFmt w:val="decimal"/>
      <w:lvlText w:val="%7."/>
      <w:lvlJc w:val="left"/>
      <w:pPr>
        <w:ind w:left="5607" w:hanging="360"/>
      </w:pPr>
    </w:lvl>
    <w:lvl w:ilvl="7" w:tplc="04070019" w:tentative="1">
      <w:start w:val="1"/>
      <w:numFmt w:val="lowerLetter"/>
      <w:lvlText w:val="%8."/>
      <w:lvlJc w:val="left"/>
      <w:pPr>
        <w:ind w:left="6327" w:hanging="360"/>
      </w:pPr>
    </w:lvl>
    <w:lvl w:ilvl="8" w:tplc="0407001B" w:tentative="1">
      <w:start w:val="1"/>
      <w:numFmt w:val="lowerRoman"/>
      <w:lvlText w:val="%9."/>
      <w:lvlJc w:val="right"/>
      <w:pPr>
        <w:ind w:left="7047" w:hanging="180"/>
      </w:pPr>
    </w:lvl>
  </w:abstractNum>
  <w:abstractNum w:abstractNumId="12">
    <w:nsid w:val="764D3041"/>
    <w:multiLevelType w:val="hybridMultilevel"/>
    <w:tmpl w:val="37A41DDC"/>
    <w:lvl w:ilvl="0" w:tplc="C6BA6554">
      <w:start w:val="1"/>
      <w:numFmt w:val="decimal"/>
      <w:pStyle w:val="pdNummerierung1"/>
      <w:lvlText w:val="%1."/>
      <w:lvlJc w:val="left"/>
      <w:pPr>
        <w:ind w:left="1069" w:hanging="360"/>
      </w:pPr>
      <w:rPr>
        <w:rFonts w:ascii="Arial"/>
        <w:sz w:val="22"/>
      </w:rPr>
    </w:lvl>
    <w:lvl w:ilvl="1" w:tplc="04070019">
      <w:start w:val="1"/>
      <w:numFmt w:val="lowerLetter"/>
      <w:lvlText w:val="%2."/>
      <w:lvlJc w:val="left"/>
      <w:pPr>
        <w:ind w:left="4275" w:hanging="360"/>
      </w:pPr>
    </w:lvl>
    <w:lvl w:ilvl="2" w:tplc="0407001B" w:tentative="1">
      <w:start w:val="1"/>
      <w:numFmt w:val="lowerRoman"/>
      <w:lvlText w:val="%3."/>
      <w:lvlJc w:val="right"/>
      <w:pPr>
        <w:ind w:left="4995" w:hanging="180"/>
      </w:pPr>
    </w:lvl>
    <w:lvl w:ilvl="3" w:tplc="0407000F" w:tentative="1">
      <w:start w:val="1"/>
      <w:numFmt w:val="decimal"/>
      <w:lvlText w:val="%4."/>
      <w:lvlJc w:val="left"/>
      <w:pPr>
        <w:ind w:left="5715" w:hanging="360"/>
      </w:pPr>
    </w:lvl>
    <w:lvl w:ilvl="4" w:tplc="04070019" w:tentative="1">
      <w:start w:val="1"/>
      <w:numFmt w:val="lowerLetter"/>
      <w:lvlText w:val="%5."/>
      <w:lvlJc w:val="left"/>
      <w:pPr>
        <w:ind w:left="6435" w:hanging="360"/>
      </w:pPr>
    </w:lvl>
    <w:lvl w:ilvl="5" w:tplc="0407001B" w:tentative="1">
      <w:start w:val="1"/>
      <w:numFmt w:val="lowerRoman"/>
      <w:lvlText w:val="%6."/>
      <w:lvlJc w:val="right"/>
      <w:pPr>
        <w:ind w:left="7155" w:hanging="180"/>
      </w:pPr>
    </w:lvl>
    <w:lvl w:ilvl="6" w:tplc="0407000F" w:tentative="1">
      <w:start w:val="1"/>
      <w:numFmt w:val="decimal"/>
      <w:lvlText w:val="%7."/>
      <w:lvlJc w:val="left"/>
      <w:pPr>
        <w:ind w:left="7875" w:hanging="360"/>
      </w:pPr>
    </w:lvl>
    <w:lvl w:ilvl="7" w:tplc="04070019" w:tentative="1">
      <w:start w:val="1"/>
      <w:numFmt w:val="lowerLetter"/>
      <w:lvlText w:val="%8."/>
      <w:lvlJc w:val="left"/>
      <w:pPr>
        <w:ind w:left="8595" w:hanging="360"/>
      </w:pPr>
    </w:lvl>
    <w:lvl w:ilvl="8" w:tplc="0407001B" w:tentative="1">
      <w:start w:val="1"/>
      <w:numFmt w:val="lowerRoman"/>
      <w:lvlText w:val="%9."/>
      <w:lvlJc w:val="right"/>
      <w:pPr>
        <w:ind w:left="9315" w:hanging="180"/>
      </w:pPr>
    </w:lvl>
  </w:abstractNum>
  <w:abstractNum w:abstractNumId="13">
    <w:nsid w:val="772F29AB"/>
    <w:multiLevelType w:val="hybridMultilevel"/>
    <w:tmpl w:val="40ECF4B4"/>
    <w:lvl w:ilvl="0" w:tplc="5AF83194">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4">
    <w:nsid w:val="7D560FCD"/>
    <w:multiLevelType w:val="hybridMultilevel"/>
    <w:tmpl w:val="BDD0831A"/>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num w:numId="1">
    <w:abstractNumId w:val="2"/>
  </w:num>
  <w:num w:numId="2">
    <w:abstractNumId w:val="9"/>
  </w:num>
  <w:num w:numId="3">
    <w:abstractNumId w:val="10"/>
  </w:num>
  <w:num w:numId="4">
    <w:abstractNumId w:val="8"/>
  </w:num>
  <w:num w:numId="5">
    <w:abstractNumId w:val="4"/>
  </w:num>
  <w:num w:numId="6">
    <w:abstractNumId w:val="11"/>
  </w:num>
  <w:num w:numId="7">
    <w:abstractNumId w:val="12"/>
  </w:num>
  <w:num w:numId="8">
    <w:abstractNumId w:val="5"/>
  </w:num>
  <w:num w:numId="9">
    <w:abstractNumId w:val="12"/>
    <w:lvlOverride w:ilvl="0">
      <w:startOverride w:val="1"/>
    </w:lvlOverride>
  </w:num>
  <w:num w:numId="10">
    <w:abstractNumId w:val="5"/>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4"/>
  </w:num>
  <w:num w:numId="15">
    <w:abstractNumId w:val="12"/>
    <w:lvlOverride w:ilvl="0">
      <w:startOverride w:val="1"/>
    </w:lvlOverride>
  </w:num>
  <w:num w:numId="16">
    <w:abstractNumId w:val="1"/>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2"/>
    <w:lvlOverride w:ilvl="0">
      <w:startOverride w:val="1"/>
    </w:lvlOverride>
  </w:num>
  <w:num w:numId="23">
    <w:abstractNumId w:val="12"/>
    <w:lvlOverride w:ilvl="0">
      <w:startOverride w:val="1"/>
    </w:lvlOverride>
  </w:num>
  <w:num w:numId="24">
    <w:abstractNumId w:val="12"/>
    <w:lvlOverride w:ilvl="0">
      <w:startOverride w:val="1"/>
    </w:lvlOverride>
  </w:num>
  <w:num w:numId="25">
    <w:abstractNumId w:val="5"/>
    <w:lvlOverride w:ilvl="0">
      <w:startOverride w:val="1"/>
    </w:lvlOverride>
  </w:num>
  <w:num w:numId="26">
    <w:abstractNumId w:val="6"/>
  </w:num>
  <w:num w:numId="27">
    <w:abstractNumId w:val="3"/>
  </w:num>
  <w:num w:numId="28">
    <w:abstractNumId w:val="12"/>
    <w:lvlOverride w:ilvl="0">
      <w:startOverride w:val="1"/>
    </w:lvlOverride>
  </w:num>
  <w:num w:numId="29">
    <w:abstractNumId w:val="12"/>
    <w:lvlOverride w:ilvl="0">
      <w:startOverride w:val="1"/>
    </w:lvlOverride>
  </w:num>
  <w:num w:numId="30">
    <w:abstractNumId w:val="12"/>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2"/>
    <w:lvlOverride w:ilvl="0">
      <w:startOverride w:val="1"/>
    </w:lvlOverride>
  </w:num>
  <w:num w:numId="36">
    <w:abstractNumId w:val="12"/>
    <w:lvlOverride w:ilvl="0">
      <w:startOverride w:val="1"/>
    </w:lvlOverride>
  </w:num>
  <w:num w:numId="37">
    <w:abstractNumId w:val="13"/>
  </w:num>
  <w:num w:numId="38">
    <w:abstractNumId w:val="7"/>
  </w:num>
  <w:num w:numId="39">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lorian Cherdron">
    <w15:presenceInfo w15:providerId="AD" w15:userId="S-1-5-21-627457582-2571257395-1852154298-2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9"/>
  <w:autoHyphenation/>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fillcolor="white">
      <v:fill color="white"/>
      <v:textbox inset="1mm,1mm,1mm,1mm"/>
      <o:colormru v:ext="edit" colors="silver,#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AD0"/>
    <w:rsid w:val="00000DB5"/>
    <w:rsid w:val="00014E3D"/>
    <w:rsid w:val="0001703F"/>
    <w:rsid w:val="0002410D"/>
    <w:rsid w:val="000243E6"/>
    <w:rsid w:val="000251FD"/>
    <w:rsid w:val="000259EC"/>
    <w:rsid w:val="00030624"/>
    <w:rsid w:val="000315E7"/>
    <w:rsid w:val="00031921"/>
    <w:rsid w:val="00034E58"/>
    <w:rsid w:val="000361A1"/>
    <w:rsid w:val="00050D16"/>
    <w:rsid w:val="00055BB4"/>
    <w:rsid w:val="00060839"/>
    <w:rsid w:val="00061A3B"/>
    <w:rsid w:val="00064003"/>
    <w:rsid w:val="00065E44"/>
    <w:rsid w:val="0007505F"/>
    <w:rsid w:val="0008022E"/>
    <w:rsid w:val="000817A8"/>
    <w:rsid w:val="000829C5"/>
    <w:rsid w:val="0008406F"/>
    <w:rsid w:val="0008684B"/>
    <w:rsid w:val="000928E4"/>
    <w:rsid w:val="000944C4"/>
    <w:rsid w:val="00094566"/>
    <w:rsid w:val="0009625B"/>
    <w:rsid w:val="0009694F"/>
    <w:rsid w:val="00097868"/>
    <w:rsid w:val="000B4E30"/>
    <w:rsid w:val="000B796F"/>
    <w:rsid w:val="000C0631"/>
    <w:rsid w:val="000C0803"/>
    <w:rsid w:val="000C0C18"/>
    <w:rsid w:val="000C18E4"/>
    <w:rsid w:val="000C21A7"/>
    <w:rsid w:val="000C454A"/>
    <w:rsid w:val="000C6D0B"/>
    <w:rsid w:val="000C6E74"/>
    <w:rsid w:val="000C7121"/>
    <w:rsid w:val="000D1CDA"/>
    <w:rsid w:val="000D2A61"/>
    <w:rsid w:val="000E2C09"/>
    <w:rsid w:val="000F1FED"/>
    <w:rsid w:val="000F2023"/>
    <w:rsid w:val="000F2343"/>
    <w:rsid w:val="000F36A2"/>
    <w:rsid w:val="000F37F9"/>
    <w:rsid w:val="000F4A43"/>
    <w:rsid w:val="000F7065"/>
    <w:rsid w:val="00102698"/>
    <w:rsid w:val="00102ED8"/>
    <w:rsid w:val="00104945"/>
    <w:rsid w:val="001072A5"/>
    <w:rsid w:val="00111737"/>
    <w:rsid w:val="001133A9"/>
    <w:rsid w:val="00120044"/>
    <w:rsid w:val="00122729"/>
    <w:rsid w:val="00123BE1"/>
    <w:rsid w:val="00126391"/>
    <w:rsid w:val="00132E9E"/>
    <w:rsid w:val="00132EC4"/>
    <w:rsid w:val="001375A2"/>
    <w:rsid w:val="0014040A"/>
    <w:rsid w:val="00141110"/>
    <w:rsid w:val="001425C9"/>
    <w:rsid w:val="00143200"/>
    <w:rsid w:val="0014432B"/>
    <w:rsid w:val="00144A63"/>
    <w:rsid w:val="00144F48"/>
    <w:rsid w:val="001471ED"/>
    <w:rsid w:val="00151B6E"/>
    <w:rsid w:val="0015436F"/>
    <w:rsid w:val="001558C2"/>
    <w:rsid w:val="00161785"/>
    <w:rsid w:val="00163859"/>
    <w:rsid w:val="00163BD0"/>
    <w:rsid w:val="00164E96"/>
    <w:rsid w:val="00165789"/>
    <w:rsid w:val="00166DBE"/>
    <w:rsid w:val="00167C68"/>
    <w:rsid w:val="0017305B"/>
    <w:rsid w:val="0017472D"/>
    <w:rsid w:val="00176F34"/>
    <w:rsid w:val="001773DE"/>
    <w:rsid w:val="0018245C"/>
    <w:rsid w:val="00183740"/>
    <w:rsid w:val="001854F8"/>
    <w:rsid w:val="001855EC"/>
    <w:rsid w:val="001878DE"/>
    <w:rsid w:val="00190075"/>
    <w:rsid w:val="00192B5E"/>
    <w:rsid w:val="00195F11"/>
    <w:rsid w:val="0019714E"/>
    <w:rsid w:val="001A6FCA"/>
    <w:rsid w:val="001B651A"/>
    <w:rsid w:val="001B72D3"/>
    <w:rsid w:val="001C1632"/>
    <w:rsid w:val="001C3A52"/>
    <w:rsid w:val="001C3F3F"/>
    <w:rsid w:val="001D5038"/>
    <w:rsid w:val="001E0834"/>
    <w:rsid w:val="001E237E"/>
    <w:rsid w:val="00211192"/>
    <w:rsid w:val="00212B1A"/>
    <w:rsid w:val="00214B84"/>
    <w:rsid w:val="00220A5A"/>
    <w:rsid w:val="00224839"/>
    <w:rsid w:val="00225586"/>
    <w:rsid w:val="002267E8"/>
    <w:rsid w:val="00226DFC"/>
    <w:rsid w:val="002300E4"/>
    <w:rsid w:val="0023254D"/>
    <w:rsid w:val="00233831"/>
    <w:rsid w:val="00235331"/>
    <w:rsid w:val="00237593"/>
    <w:rsid w:val="002414CB"/>
    <w:rsid w:val="002415DA"/>
    <w:rsid w:val="002436A0"/>
    <w:rsid w:val="00250EDF"/>
    <w:rsid w:val="00252ADD"/>
    <w:rsid w:val="002550D5"/>
    <w:rsid w:val="0025538F"/>
    <w:rsid w:val="00261240"/>
    <w:rsid w:val="00270C3B"/>
    <w:rsid w:val="0027619B"/>
    <w:rsid w:val="00280391"/>
    <w:rsid w:val="00281C88"/>
    <w:rsid w:val="00291F86"/>
    <w:rsid w:val="00296D3B"/>
    <w:rsid w:val="002A1526"/>
    <w:rsid w:val="002A3B13"/>
    <w:rsid w:val="002B02B8"/>
    <w:rsid w:val="002B0CBA"/>
    <w:rsid w:val="002C2D82"/>
    <w:rsid w:val="002C63A3"/>
    <w:rsid w:val="002D71AA"/>
    <w:rsid w:val="002E0569"/>
    <w:rsid w:val="002E1117"/>
    <w:rsid w:val="002E1D81"/>
    <w:rsid w:val="002E3D60"/>
    <w:rsid w:val="002E531D"/>
    <w:rsid w:val="002F2CCC"/>
    <w:rsid w:val="00300315"/>
    <w:rsid w:val="00306D9B"/>
    <w:rsid w:val="0031281E"/>
    <w:rsid w:val="00313545"/>
    <w:rsid w:val="00315051"/>
    <w:rsid w:val="003163DB"/>
    <w:rsid w:val="0031711D"/>
    <w:rsid w:val="00326CAE"/>
    <w:rsid w:val="0033392D"/>
    <w:rsid w:val="00336316"/>
    <w:rsid w:val="0033799E"/>
    <w:rsid w:val="00345B46"/>
    <w:rsid w:val="00351CC6"/>
    <w:rsid w:val="003522A1"/>
    <w:rsid w:val="00354119"/>
    <w:rsid w:val="00357E02"/>
    <w:rsid w:val="00360E0C"/>
    <w:rsid w:val="003648A9"/>
    <w:rsid w:val="00364FF6"/>
    <w:rsid w:val="00370F0F"/>
    <w:rsid w:val="00372CB8"/>
    <w:rsid w:val="00375453"/>
    <w:rsid w:val="00377EF9"/>
    <w:rsid w:val="003803E7"/>
    <w:rsid w:val="00383E3C"/>
    <w:rsid w:val="003868CA"/>
    <w:rsid w:val="003879E5"/>
    <w:rsid w:val="00390449"/>
    <w:rsid w:val="00391A1B"/>
    <w:rsid w:val="003920B7"/>
    <w:rsid w:val="00392638"/>
    <w:rsid w:val="00394527"/>
    <w:rsid w:val="00394D33"/>
    <w:rsid w:val="00397C8F"/>
    <w:rsid w:val="003A03E0"/>
    <w:rsid w:val="003A4B14"/>
    <w:rsid w:val="003A74AA"/>
    <w:rsid w:val="003B0EE6"/>
    <w:rsid w:val="003B48F4"/>
    <w:rsid w:val="003B61FA"/>
    <w:rsid w:val="003C02CC"/>
    <w:rsid w:val="003C08AF"/>
    <w:rsid w:val="003C1239"/>
    <w:rsid w:val="003C58C1"/>
    <w:rsid w:val="003C6399"/>
    <w:rsid w:val="003C7316"/>
    <w:rsid w:val="003D17A6"/>
    <w:rsid w:val="003D5DC3"/>
    <w:rsid w:val="003E0672"/>
    <w:rsid w:val="003E07D3"/>
    <w:rsid w:val="003E0A01"/>
    <w:rsid w:val="003E0E87"/>
    <w:rsid w:val="003E0EF8"/>
    <w:rsid w:val="00401E14"/>
    <w:rsid w:val="00402D20"/>
    <w:rsid w:val="00406396"/>
    <w:rsid w:val="00406C6C"/>
    <w:rsid w:val="00410DCE"/>
    <w:rsid w:val="0041100E"/>
    <w:rsid w:val="0041541E"/>
    <w:rsid w:val="00420D17"/>
    <w:rsid w:val="00421C52"/>
    <w:rsid w:val="0042391D"/>
    <w:rsid w:val="004352B8"/>
    <w:rsid w:val="00437B50"/>
    <w:rsid w:val="004412A7"/>
    <w:rsid w:val="00446A76"/>
    <w:rsid w:val="00452C45"/>
    <w:rsid w:val="00454E88"/>
    <w:rsid w:val="004564B8"/>
    <w:rsid w:val="00460994"/>
    <w:rsid w:val="004610B3"/>
    <w:rsid w:val="00461B72"/>
    <w:rsid w:val="00462206"/>
    <w:rsid w:val="00462DCC"/>
    <w:rsid w:val="004633E4"/>
    <w:rsid w:val="00463C73"/>
    <w:rsid w:val="00464510"/>
    <w:rsid w:val="004734E2"/>
    <w:rsid w:val="0047656D"/>
    <w:rsid w:val="00476B65"/>
    <w:rsid w:val="004837E2"/>
    <w:rsid w:val="004A20B5"/>
    <w:rsid w:val="004A230E"/>
    <w:rsid w:val="004A5353"/>
    <w:rsid w:val="004A6856"/>
    <w:rsid w:val="004A7C20"/>
    <w:rsid w:val="004B0650"/>
    <w:rsid w:val="004B29E7"/>
    <w:rsid w:val="004B6A7E"/>
    <w:rsid w:val="004B722F"/>
    <w:rsid w:val="004C0251"/>
    <w:rsid w:val="004C304C"/>
    <w:rsid w:val="004C5C55"/>
    <w:rsid w:val="004D2D44"/>
    <w:rsid w:val="004D6298"/>
    <w:rsid w:val="004D798E"/>
    <w:rsid w:val="004E22B0"/>
    <w:rsid w:val="004E5D2D"/>
    <w:rsid w:val="004E6802"/>
    <w:rsid w:val="004F05B8"/>
    <w:rsid w:val="004F0AAA"/>
    <w:rsid w:val="004F38B0"/>
    <w:rsid w:val="00501221"/>
    <w:rsid w:val="005027D7"/>
    <w:rsid w:val="00506426"/>
    <w:rsid w:val="00510DFB"/>
    <w:rsid w:val="00510E1B"/>
    <w:rsid w:val="0051127C"/>
    <w:rsid w:val="00511A17"/>
    <w:rsid w:val="005131E7"/>
    <w:rsid w:val="00513339"/>
    <w:rsid w:val="00514B8F"/>
    <w:rsid w:val="00515BF3"/>
    <w:rsid w:val="0051730A"/>
    <w:rsid w:val="00522CB6"/>
    <w:rsid w:val="0052446C"/>
    <w:rsid w:val="0052540E"/>
    <w:rsid w:val="005279E2"/>
    <w:rsid w:val="005300F8"/>
    <w:rsid w:val="0053022B"/>
    <w:rsid w:val="00534852"/>
    <w:rsid w:val="00537128"/>
    <w:rsid w:val="00551B77"/>
    <w:rsid w:val="00557E7A"/>
    <w:rsid w:val="005613B9"/>
    <w:rsid w:val="0056697D"/>
    <w:rsid w:val="005746FA"/>
    <w:rsid w:val="00575694"/>
    <w:rsid w:val="00582E5C"/>
    <w:rsid w:val="00584FC7"/>
    <w:rsid w:val="00585C5C"/>
    <w:rsid w:val="005860C6"/>
    <w:rsid w:val="00586EC4"/>
    <w:rsid w:val="005918A8"/>
    <w:rsid w:val="00591F98"/>
    <w:rsid w:val="00592B3A"/>
    <w:rsid w:val="005A058A"/>
    <w:rsid w:val="005A2518"/>
    <w:rsid w:val="005A556D"/>
    <w:rsid w:val="005A5635"/>
    <w:rsid w:val="005B0BFC"/>
    <w:rsid w:val="005B0F4A"/>
    <w:rsid w:val="005C1EBF"/>
    <w:rsid w:val="005C459F"/>
    <w:rsid w:val="005D1160"/>
    <w:rsid w:val="005D64F5"/>
    <w:rsid w:val="005D6FBC"/>
    <w:rsid w:val="005E286A"/>
    <w:rsid w:val="005E5516"/>
    <w:rsid w:val="005F2B6F"/>
    <w:rsid w:val="005F34A0"/>
    <w:rsid w:val="005F3F2F"/>
    <w:rsid w:val="005F55A4"/>
    <w:rsid w:val="00600A40"/>
    <w:rsid w:val="006020F4"/>
    <w:rsid w:val="006030C0"/>
    <w:rsid w:val="006078EC"/>
    <w:rsid w:val="0061501E"/>
    <w:rsid w:val="006155C5"/>
    <w:rsid w:val="00620848"/>
    <w:rsid w:val="00621783"/>
    <w:rsid w:val="00634774"/>
    <w:rsid w:val="00634FC1"/>
    <w:rsid w:val="00637386"/>
    <w:rsid w:val="00640433"/>
    <w:rsid w:val="00642C42"/>
    <w:rsid w:val="00643B71"/>
    <w:rsid w:val="00647F25"/>
    <w:rsid w:val="00650DCC"/>
    <w:rsid w:val="00651015"/>
    <w:rsid w:val="00651B15"/>
    <w:rsid w:val="0065502C"/>
    <w:rsid w:val="00657937"/>
    <w:rsid w:val="00664624"/>
    <w:rsid w:val="00670696"/>
    <w:rsid w:val="00674328"/>
    <w:rsid w:val="006744B4"/>
    <w:rsid w:val="00677C99"/>
    <w:rsid w:val="00696311"/>
    <w:rsid w:val="006A4BC5"/>
    <w:rsid w:val="006B6C74"/>
    <w:rsid w:val="006B7A8C"/>
    <w:rsid w:val="006C2AD8"/>
    <w:rsid w:val="006C385E"/>
    <w:rsid w:val="006C5B8A"/>
    <w:rsid w:val="006D05DB"/>
    <w:rsid w:val="006D319F"/>
    <w:rsid w:val="006D498C"/>
    <w:rsid w:val="006D70AC"/>
    <w:rsid w:val="006D710B"/>
    <w:rsid w:val="006E61D7"/>
    <w:rsid w:val="006E7156"/>
    <w:rsid w:val="00700C24"/>
    <w:rsid w:val="00703EEA"/>
    <w:rsid w:val="00705B56"/>
    <w:rsid w:val="0070662E"/>
    <w:rsid w:val="00706815"/>
    <w:rsid w:val="00706B8F"/>
    <w:rsid w:val="007077C4"/>
    <w:rsid w:val="0071202B"/>
    <w:rsid w:val="007126B9"/>
    <w:rsid w:val="007438A6"/>
    <w:rsid w:val="00743ADB"/>
    <w:rsid w:val="007459CC"/>
    <w:rsid w:val="00756965"/>
    <w:rsid w:val="00760005"/>
    <w:rsid w:val="0076623F"/>
    <w:rsid w:val="0076798E"/>
    <w:rsid w:val="00767CCC"/>
    <w:rsid w:val="00777E4D"/>
    <w:rsid w:val="00780F72"/>
    <w:rsid w:val="00782D93"/>
    <w:rsid w:val="00786AE4"/>
    <w:rsid w:val="00793B37"/>
    <w:rsid w:val="007963B2"/>
    <w:rsid w:val="007A1907"/>
    <w:rsid w:val="007A23E4"/>
    <w:rsid w:val="007A585A"/>
    <w:rsid w:val="007B0B13"/>
    <w:rsid w:val="007B1ECD"/>
    <w:rsid w:val="007B267B"/>
    <w:rsid w:val="007B3364"/>
    <w:rsid w:val="007B6103"/>
    <w:rsid w:val="007B698A"/>
    <w:rsid w:val="007B7984"/>
    <w:rsid w:val="007C18DA"/>
    <w:rsid w:val="007C1FB6"/>
    <w:rsid w:val="007C3EC6"/>
    <w:rsid w:val="007C6028"/>
    <w:rsid w:val="007D1AC4"/>
    <w:rsid w:val="007D7C65"/>
    <w:rsid w:val="007E6B4B"/>
    <w:rsid w:val="007F0E0D"/>
    <w:rsid w:val="007F1434"/>
    <w:rsid w:val="007F4D25"/>
    <w:rsid w:val="007F5C4E"/>
    <w:rsid w:val="00802C8A"/>
    <w:rsid w:val="00804C04"/>
    <w:rsid w:val="0080530A"/>
    <w:rsid w:val="008078ED"/>
    <w:rsid w:val="0081186B"/>
    <w:rsid w:val="008162CE"/>
    <w:rsid w:val="00817D55"/>
    <w:rsid w:val="008210A7"/>
    <w:rsid w:val="0082311C"/>
    <w:rsid w:val="00836130"/>
    <w:rsid w:val="0084008A"/>
    <w:rsid w:val="00840254"/>
    <w:rsid w:val="00845E17"/>
    <w:rsid w:val="00846409"/>
    <w:rsid w:val="008562C0"/>
    <w:rsid w:val="00857CC5"/>
    <w:rsid w:val="00863986"/>
    <w:rsid w:val="0086690D"/>
    <w:rsid w:val="00866BFE"/>
    <w:rsid w:val="00877251"/>
    <w:rsid w:val="0087798B"/>
    <w:rsid w:val="008821E3"/>
    <w:rsid w:val="008843F5"/>
    <w:rsid w:val="00884DBE"/>
    <w:rsid w:val="00884EF1"/>
    <w:rsid w:val="00886665"/>
    <w:rsid w:val="00890588"/>
    <w:rsid w:val="00894DB5"/>
    <w:rsid w:val="00895E70"/>
    <w:rsid w:val="008A3904"/>
    <w:rsid w:val="008B0622"/>
    <w:rsid w:val="008B6EE9"/>
    <w:rsid w:val="008B70BB"/>
    <w:rsid w:val="008C1866"/>
    <w:rsid w:val="008C60E3"/>
    <w:rsid w:val="008C6CDC"/>
    <w:rsid w:val="008D193D"/>
    <w:rsid w:val="008D40E4"/>
    <w:rsid w:val="008D59BA"/>
    <w:rsid w:val="008E6342"/>
    <w:rsid w:val="008F337C"/>
    <w:rsid w:val="00905AB5"/>
    <w:rsid w:val="00905ED0"/>
    <w:rsid w:val="009143D3"/>
    <w:rsid w:val="00916DDB"/>
    <w:rsid w:val="00925437"/>
    <w:rsid w:val="00933D69"/>
    <w:rsid w:val="00935574"/>
    <w:rsid w:val="00936DA2"/>
    <w:rsid w:val="00940171"/>
    <w:rsid w:val="009426F7"/>
    <w:rsid w:val="00945437"/>
    <w:rsid w:val="0095656D"/>
    <w:rsid w:val="00956BE9"/>
    <w:rsid w:val="00962CAA"/>
    <w:rsid w:val="009639A6"/>
    <w:rsid w:val="009654C6"/>
    <w:rsid w:val="0096656F"/>
    <w:rsid w:val="009731DF"/>
    <w:rsid w:val="00975002"/>
    <w:rsid w:val="0098077B"/>
    <w:rsid w:val="00980C97"/>
    <w:rsid w:val="009816CF"/>
    <w:rsid w:val="00981CCC"/>
    <w:rsid w:val="00981EBC"/>
    <w:rsid w:val="00981F78"/>
    <w:rsid w:val="00982253"/>
    <w:rsid w:val="00983283"/>
    <w:rsid w:val="00986B44"/>
    <w:rsid w:val="009943F7"/>
    <w:rsid w:val="009A0A21"/>
    <w:rsid w:val="009A5C6A"/>
    <w:rsid w:val="009A7CB0"/>
    <w:rsid w:val="009B5C0D"/>
    <w:rsid w:val="009B6EE1"/>
    <w:rsid w:val="009B7914"/>
    <w:rsid w:val="009C007B"/>
    <w:rsid w:val="009C1AF8"/>
    <w:rsid w:val="009C447D"/>
    <w:rsid w:val="009C55BA"/>
    <w:rsid w:val="009C586C"/>
    <w:rsid w:val="009D53FD"/>
    <w:rsid w:val="009D652D"/>
    <w:rsid w:val="009D705A"/>
    <w:rsid w:val="009D7CC5"/>
    <w:rsid w:val="009E686B"/>
    <w:rsid w:val="009F36D6"/>
    <w:rsid w:val="009F60FC"/>
    <w:rsid w:val="009F76BB"/>
    <w:rsid w:val="00A02C81"/>
    <w:rsid w:val="00A167DE"/>
    <w:rsid w:val="00A22C96"/>
    <w:rsid w:val="00A231B1"/>
    <w:rsid w:val="00A307A3"/>
    <w:rsid w:val="00A35A0B"/>
    <w:rsid w:val="00A41BFD"/>
    <w:rsid w:val="00A43CB6"/>
    <w:rsid w:val="00A45987"/>
    <w:rsid w:val="00A50C2A"/>
    <w:rsid w:val="00A573E7"/>
    <w:rsid w:val="00A57FB5"/>
    <w:rsid w:val="00A6269A"/>
    <w:rsid w:val="00A67C73"/>
    <w:rsid w:val="00A76980"/>
    <w:rsid w:val="00A8111C"/>
    <w:rsid w:val="00A82D30"/>
    <w:rsid w:val="00A86F1F"/>
    <w:rsid w:val="00A91A08"/>
    <w:rsid w:val="00A94713"/>
    <w:rsid w:val="00AA1D71"/>
    <w:rsid w:val="00AA5534"/>
    <w:rsid w:val="00AA7CBA"/>
    <w:rsid w:val="00AB27FB"/>
    <w:rsid w:val="00AB57FF"/>
    <w:rsid w:val="00AD0667"/>
    <w:rsid w:val="00AD27AA"/>
    <w:rsid w:val="00AE3672"/>
    <w:rsid w:val="00AE67C5"/>
    <w:rsid w:val="00AF0991"/>
    <w:rsid w:val="00AF31CB"/>
    <w:rsid w:val="00B015CC"/>
    <w:rsid w:val="00B04978"/>
    <w:rsid w:val="00B070B9"/>
    <w:rsid w:val="00B07749"/>
    <w:rsid w:val="00B10D5A"/>
    <w:rsid w:val="00B153B2"/>
    <w:rsid w:val="00B2041E"/>
    <w:rsid w:val="00B21BF0"/>
    <w:rsid w:val="00B23C48"/>
    <w:rsid w:val="00B24BC9"/>
    <w:rsid w:val="00B250BD"/>
    <w:rsid w:val="00B252D6"/>
    <w:rsid w:val="00B27A4C"/>
    <w:rsid w:val="00B3008C"/>
    <w:rsid w:val="00B32F49"/>
    <w:rsid w:val="00B34249"/>
    <w:rsid w:val="00B4271F"/>
    <w:rsid w:val="00B4321E"/>
    <w:rsid w:val="00B472BF"/>
    <w:rsid w:val="00B47CED"/>
    <w:rsid w:val="00B57EB6"/>
    <w:rsid w:val="00B63057"/>
    <w:rsid w:val="00B64DFB"/>
    <w:rsid w:val="00B66E58"/>
    <w:rsid w:val="00B76CBA"/>
    <w:rsid w:val="00B8037E"/>
    <w:rsid w:val="00B814D2"/>
    <w:rsid w:val="00B8287F"/>
    <w:rsid w:val="00B90434"/>
    <w:rsid w:val="00B9253B"/>
    <w:rsid w:val="00B92A23"/>
    <w:rsid w:val="00B94205"/>
    <w:rsid w:val="00B950FD"/>
    <w:rsid w:val="00B96F34"/>
    <w:rsid w:val="00BA327A"/>
    <w:rsid w:val="00BA4EAF"/>
    <w:rsid w:val="00BA5770"/>
    <w:rsid w:val="00BB3F0D"/>
    <w:rsid w:val="00BB55D4"/>
    <w:rsid w:val="00BB5CFE"/>
    <w:rsid w:val="00BC68E7"/>
    <w:rsid w:val="00BC7130"/>
    <w:rsid w:val="00BC7858"/>
    <w:rsid w:val="00BC7E81"/>
    <w:rsid w:val="00BD2D50"/>
    <w:rsid w:val="00BD3A30"/>
    <w:rsid w:val="00BD4987"/>
    <w:rsid w:val="00BD7748"/>
    <w:rsid w:val="00BE492F"/>
    <w:rsid w:val="00BE5BEC"/>
    <w:rsid w:val="00BF1FA5"/>
    <w:rsid w:val="00BF3CDE"/>
    <w:rsid w:val="00BF4D2E"/>
    <w:rsid w:val="00BF6668"/>
    <w:rsid w:val="00C0018A"/>
    <w:rsid w:val="00C00795"/>
    <w:rsid w:val="00C01FB3"/>
    <w:rsid w:val="00C02AD6"/>
    <w:rsid w:val="00C04633"/>
    <w:rsid w:val="00C0795A"/>
    <w:rsid w:val="00C130EF"/>
    <w:rsid w:val="00C14756"/>
    <w:rsid w:val="00C1730A"/>
    <w:rsid w:val="00C17998"/>
    <w:rsid w:val="00C20906"/>
    <w:rsid w:val="00C20C19"/>
    <w:rsid w:val="00C24F4F"/>
    <w:rsid w:val="00C27911"/>
    <w:rsid w:val="00C27CA5"/>
    <w:rsid w:val="00C32530"/>
    <w:rsid w:val="00C35C68"/>
    <w:rsid w:val="00C3637A"/>
    <w:rsid w:val="00C364A5"/>
    <w:rsid w:val="00C40C20"/>
    <w:rsid w:val="00C431D7"/>
    <w:rsid w:val="00C532D6"/>
    <w:rsid w:val="00C53B03"/>
    <w:rsid w:val="00C545A9"/>
    <w:rsid w:val="00C62157"/>
    <w:rsid w:val="00C63627"/>
    <w:rsid w:val="00C6525E"/>
    <w:rsid w:val="00C70963"/>
    <w:rsid w:val="00C809E0"/>
    <w:rsid w:val="00C81CE6"/>
    <w:rsid w:val="00C85024"/>
    <w:rsid w:val="00C929E3"/>
    <w:rsid w:val="00C94BC5"/>
    <w:rsid w:val="00C950C1"/>
    <w:rsid w:val="00CA3B56"/>
    <w:rsid w:val="00CA5591"/>
    <w:rsid w:val="00CB2643"/>
    <w:rsid w:val="00CB27A3"/>
    <w:rsid w:val="00CB41F5"/>
    <w:rsid w:val="00CB70F2"/>
    <w:rsid w:val="00CC0667"/>
    <w:rsid w:val="00CC3020"/>
    <w:rsid w:val="00CC31AA"/>
    <w:rsid w:val="00CC36C3"/>
    <w:rsid w:val="00CC5170"/>
    <w:rsid w:val="00CC544C"/>
    <w:rsid w:val="00CD00EE"/>
    <w:rsid w:val="00CD0F97"/>
    <w:rsid w:val="00CD2D95"/>
    <w:rsid w:val="00CD47DD"/>
    <w:rsid w:val="00CD7E37"/>
    <w:rsid w:val="00CE12DB"/>
    <w:rsid w:val="00CE17C5"/>
    <w:rsid w:val="00CE24F2"/>
    <w:rsid w:val="00CF0FF3"/>
    <w:rsid w:val="00CF288E"/>
    <w:rsid w:val="00CF2FE7"/>
    <w:rsid w:val="00D0523B"/>
    <w:rsid w:val="00D1211F"/>
    <w:rsid w:val="00D14C9E"/>
    <w:rsid w:val="00D17568"/>
    <w:rsid w:val="00D203C2"/>
    <w:rsid w:val="00D21F90"/>
    <w:rsid w:val="00D23430"/>
    <w:rsid w:val="00D23A83"/>
    <w:rsid w:val="00D24328"/>
    <w:rsid w:val="00D31301"/>
    <w:rsid w:val="00D33538"/>
    <w:rsid w:val="00D40A33"/>
    <w:rsid w:val="00D4757F"/>
    <w:rsid w:val="00D527A3"/>
    <w:rsid w:val="00D642F3"/>
    <w:rsid w:val="00D64705"/>
    <w:rsid w:val="00D647D6"/>
    <w:rsid w:val="00D70A26"/>
    <w:rsid w:val="00D71351"/>
    <w:rsid w:val="00D7433D"/>
    <w:rsid w:val="00D744EF"/>
    <w:rsid w:val="00D77401"/>
    <w:rsid w:val="00D82912"/>
    <w:rsid w:val="00D8562F"/>
    <w:rsid w:val="00D8762E"/>
    <w:rsid w:val="00D87AF2"/>
    <w:rsid w:val="00D933FE"/>
    <w:rsid w:val="00D95FF5"/>
    <w:rsid w:val="00D9648B"/>
    <w:rsid w:val="00D97E0C"/>
    <w:rsid w:val="00DA267A"/>
    <w:rsid w:val="00DA5040"/>
    <w:rsid w:val="00DA5666"/>
    <w:rsid w:val="00DA716E"/>
    <w:rsid w:val="00DB07EF"/>
    <w:rsid w:val="00DB3F76"/>
    <w:rsid w:val="00DC00C3"/>
    <w:rsid w:val="00DC6492"/>
    <w:rsid w:val="00DD04C5"/>
    <w:rsid w:val="00DD2203"/>
    <w:rsid w:val="00DD3A94"/>
    <w:rsid w:val="00DE0CF5"/>
    <w:rsid w:val="00DE54CD"/>
    <w:rsid w:val="00DF40F5"/>
    <w:rsid w:val="00DF4BF6"/>
    <w:rsid w:val="00DF5A85"/>
    <w:rsid w:val="00E007D4"/>
    <w:rsid w:val="00E00BE5"/>
    <w:rsid w:val="00E02F19"/>
    <w:rsid w:val="00E05186"/>
    <w:rsid w:val="00E13F04"/>
    <w:rsid w:val="00E1724B"/>
    <w:rsid w:val="00E226FC"/>
    <w:rsid w:val="00E30C85"/>
    <w:rsid w:val="00E32DC1"/>
    <w:rsid w:val="00E34623"/>
    <w:rsid w:val="00E36520"/>
    <w:rsid w:val="00E36FC7"/>
    <w:rsid w:val="00E41CB2"/>
    <w:rsid w:val="00E41F1F"/>
    <w:rsid w:val="00E45F51"/>
    <w:rsid w:val="00E4745A"/>
    <w:rsid w:val="00E500A2"/>
    <w:rsid w:val="00E502E8"/>
    <w:rsid w:val="00E503E5"/>
    <w:rsid w:val="00E54323"/>
    <w:rsid w:val="00E555C0"/>
    <w:rsid w:val="00E621A9"/>
    <w:rsid w:val="00E64AD0"/>
    <w:rsid w:val="00E6566A"/>
    <w:rsid w:val="00E66F26"/>
    <w:rsid w:val="00E672D4"/>
    <w:rsid w:val="00E678BD"/>
    <w:rsid w:val="00E67F1D"/>
    <w:rsid w:val="00E70999"/>
    <w:rsid w:val="00E723C4"/>
    <w:rsid w:val="00E75CB0"/>
    <w:rsid w:val="00E82B4D"/>
    <w:rsid w:val="00E85A87"/>
    <w:rsid w:val="00E87E67"/>
    <w:rsid w:val="00E9124B"/>
    <w:rsid w:val="00E93757"/>
    <w:rsid w:val="00E9718F"/>
    <w:rsid w:val="00EA46A8"/>
    <w:rsid w:val="00EB44B7"/>
    <w:rsid w:val="00EB4858"/>
    <w:rsid w:val="00EB4D54"/>
    <w:rsid w:val="00EC27DE"/>
    <w:rsid w:val="00EC4A9E"/>
    <w:rsid w:val="00ED2D90"/>
    <w:rsid w:val="00ED5FE3"/>
    <w:rsid w:val="00EE1B23"/>
    <w:rsid w:val="00EE35CB"/>
    <w:rsid w:val="00EF0042"/>
    <w:rsid w:val="00EF05B5"/>
    <w:rsid w:val="00EF24A1"/>
    <w:rsid w:val="00EF2B39"/>
    <w:rsid w:val="00EF6146"/>
    <w:rsid w:val="00F03E40"/>
    <w:rsid w:val="00F05D6F"/>
    <w:rsid w:val="00F1010F"/>
    <w:rsid w:val="00F10E0F"/>
    <w:rsid w:val="00F10EA9"/>
    <w:rsid w:val="00F140E0"/>
    <w:rsid w:val="00F172C6"/>
    <w:rsid w:val="00F2178D"/>
    <w:rsid w:val="00F21AA1"/>
    <w:rsid w:val="00F24B05"/>
    <w:rsid w:val="00F2766C"/>
    <w:rsid w:val="00F27E85"/>
    <w:rsid w:val="00F32B4D"/>
    <w:rsid w:val="00F52771"/>
    <w:rsid w:val="00F543F7"/>
    <w:rsid w:val="00F5532F"/>
    <w:rsid w:val="00F55976"/>
    <w:rsid w:val="00F57852"/>
    <w:rsid w:val="00F6580D"/>
    <w:rsid w:val="00F65A32"/>
    <w:rsid w:val="00F70011"/>
    <w:rsid w:val="00F702D6"/>
    <w:rsid w:val="00F72EBE"/>
    <w:rsid w:val="00F76FFA"/>
    <w:rsid w:val="00F7720B"/>
    <w:rsid w:val="00F9063E"/>
    <w:rsid w:val="00F94463"/>
    <w:rsid w:val="00F9744E"/>
    <w:rsid w:val="00FA039A"/>
    <w:rsid w:val="00FA0510"/>
    <w:rsid w:val="00FA3B9D"/>
    <w:rsid w:val="00FA3BE0"/>
    <w:rsid w:val="00FA4B18"/>
    <w:rsid w:val="00FB0901"/>
    <w:rsid w:val="00FB179F"/>
    <w:rsid w:val="00FB32FD"/>
    <w:rsid w:val="00FB4BB1"/>
    <w:rsid w:val="00FB5896"/>
    <w:rsid w:val="00FB71E6"/>
    <w:rsid w:val="00FC2314"/>
    <w:rsid w:val="00FC2C16"/>
    <w:rsid w:val="00FC6F3E"/>
    <w:rsid w:val="00FD42E1"/>
    <w:rsid w:val="00FD55DD"/>
    <w:rsid w:val="00FD784D"/>
    <w:rsid w:val="00FD7BA8"/>
    <w:rsid w:val="00FE1FCA"/>
    <w:rsid w:val="00FE2F09"/>
    <w:rsid w:val="00FE7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1mm,1mm,1mm,1mm"/>
      <o:colormru v:ext="edit" colors="silver,#ddd"/>
    </o:shapedefaults>
    <o:shapelayout v:ext="edit">
      <o:idmap v:ext="edit" data="1"/>
    </o:shapelayout>
  </w:shapeDefaults>
  <w:decimalSymbol w:val=","/>
  <w:listSeparator w:val=";"/>
  <w14:docId w14:val="653D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33FE"/>
    <w:rPr>
      <w:rFonts w:ascii="Arial" w:hAnsi="Arial"/>
    </w:rPr>
  </w:style>
  <w:style w:type="paragraph" w:styleId="berschrift1">
    <w:name w:val="heading 1"/>
    <w:basedOn w:val="Standard"/>
    <w:next w:val="Standard1"/>
    <w:qFormat/>
    <w:rsid w:val="00D933FE"/>
    <w:pPr>
      <w:keepNext/>
      <w:pageBreakBefore/>
      <w:numPr>
        <w:numId w:val="1"/>
      </w:numPr>
      <w:shd w:val="clear" w:color="auto" w:fill="E0E0E0"/>
      <w:spacing w:after="240"/>
      <w:outlineLvl w:val="0"/>
    </w:pPr>
    <w:rPr>
      <w:b/>
      <w:kern w:val="28"/>
      <w:sz w:val="36"/>
    </w:rPr>
  </w:style>
  <w:style w:type="paragraph" w:styleId="berschrift2">
    <w:name w:val="heading 2"/>
    <w:basedOn w:val="Standard"/>
    <w:next w:val="Standard1"/>
    <w:qFormat/>
    <w:rsid w:val="00674328"/>
    <w:pPr>
      <w:keepNext/>
      <w:numPr>
        <w:ilvl w:val="1"/>
        <w:numId w:val="1"/>
      </w:numPr>
      <w:spacing w:before="240" w:after="60"/>
      <w:ind w:left="170" w:firstLine="0"/>
      <w:outlineLvl w:val="1"/>
    </w:pPr>
    <w:rPr>
      <w:b/>
      <w:sz w:val="32"/>
      <w:szCs w:val="32"/>
    </w:rPr>
  </w:style>
  <w:style w:type="paragraph" w:styleId="berschrift3">
    <w:name w:val="heading 3"/>
    <w:basedOn w:val="Standard"/>
    <w:next w:val="Standard1"/>
    <w:qFormat/>
    <w:rsid w:val="00674328"/>
    <w:pPr>
      <w:keepNext/>
      <w:numPr>
        <w:ilvl w:val="2"/>
        <w:numId w:val="1"/>
      </w:numPr>
      <w:spacing w:before="60" w:after="60"/>
      <w:ind w:left="340"/>
      <w:outlineLvl w:val="2"/>
    </w:pPr>
    <w:rPr>
      <w:b/>
      <w:sz w:val="28"/>
    </w:rPr>
  </w:style>
  <w:style w:type="paragraph" w:styleId="berschrift4">
    <w:name w:val="heading 4"/>
    <w:basedOn w:val="Standard"/>
    <w:next w:val="Standard1"/>
    <w:qFormat/>
    <w:rsid w:val="00D933FE"/>
    <w:pPr>
      <w:keepNext/>
      <w:numPr>
        <w:ilvl w:val="3"/>
        <w:numId w:val="1"/>
      </w:numPr>
      <w:spacing w:before="240" w:after="60"/>
      <w:outlineLvl w:val="3"/>
    </w:pPr>
    <w:rPr>
      <w:b/>
      <w:sz w:val="24"/>
      <w:szCs w:val="24"/>
    </w:rPr>
  </w:style>
  <w:style w:type="paragraph" w:styleId="berschrift5">
    <w:name w:val="heading 5"/>
    <w:basedOn w:val="Standard"/>
    <w:next w:val="Standard1"/>
    <w:qFormat/>
    <w:rsid w:val="003E0EF8"/>
    <w:pPr>
      <w:numPr>
        <w:ilvl w:val="4"/>
        <w:numId w:val="1"/>
      </w:numPr>
      <w:spacing w:before="240" w:after="60"/>
      <w:outlineLvl w:val="4"/>
    </w:pPr>
    <w:rPr>
      <w:b/>
      <w:sz w:val="22"/>
    </w:rPr>
  </w:style>
  <w:style w:type="paragraph" w:styleId="berschrift6">
    <w:name w:val="heading 6"/>
    <w:basedOn w:val="Standard"/>
    <w:next w:val="Standard"/>
    <w:qFormat/>
    <w:rsid w:val="00D933FE"/>
    <w:pPr>
      <w:numPr>
        <w:ilvl w:val="5"/>
        <w:numId w:val="1"/>
      </w:numPr>
      <w:spacing w:before="240" w:after="60"/>
      <w:outlineLvl w:val="5"/>
    </w:pPr>
    <w:rPr>
      <w:i/>
      <w:sz w:val="22"/>
    </w:rPr>
  </w:style>
  <w:style w:type="paragraph" w:styleId="berschrift7">
    <w:name w:val="heading 7"/>
    <w:basedOn w:val="Standard"/>
    <w:next w:val="Standard"/>
    <w:qFormat/>
    <w:rsid w:val="00D933FE"/>
    <w:pPr>
      <w:numPr>
        <w:ilvl w:val="6"/>
        <w:numId w:val="1"/>
      </w:numPr>
      <w:spacing w:before="240" w:after="60"/>
      <w:outlineLvl w:val="6"/>
    </w:pPr>
  </w:style>
  <w:style w:type="paragraph" w:styleId="berschrift8">
    <w:name w:val="heading 8"/>
    <w:basedOn w:val="Standard"/>
    <w:next w:val="Standard"/>
    <w:qFormat/>
    <w:rsid w:val="00D933FE"/>
    <w:pPr>
      <w:numPr>
        <w:ilvl w:val="7"/>
        <w:numId w:val="1"/>
      </w:numPr>
      <w:spacing w:before="240" w:after="60"/>
      <w:outlineLvl w:val="7"/>
    </w:pPr>
    <w:rPr>
      <w:i/>
    </w:rPr>
  </w:style>
  <w:style w:type="paragraph" w:styleId="berschrift9">
    <w:name w:val="heading 9"/>
    <w:basedOn w:val="Standard"/>
    <w:next w:val="Standard"/>
    <w:qFormat/>
    <w:rsid w:val="00D933FE"/>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D933FE"/>
    <w:pPr>
      <w:tabs>
        <w:tab w:val="center" w:pos="4536"/>
        <w:tab w:val="right" w:pos="9072"/>
      </w:tabs>
    </w:pPr>
    <w:rPr>
      <w:b/>
      <w:sz w:val="24"/>
    </w:rPr>
  </w:style>
  <w:style w:type="paragraph" w:customStyle="1" w:styleId="Standard1">
    <w:name w:val="Standard1"/>
    <w:basedOn w:val="Standard"/>
    <w:rsid w:val="00C929E3"/>
    <w:pPr>
      <w:tabs>
        <w:tab w:val="left" w:pos="1134"/>
        <w:tab w:val="left" w:pos="2268"/>
        <w:tab w:val="left" w:pos="3402"/>
        <w:tab w:val="left" w:pos="4536"/>
        <w:tab w:val="left" w:pos="5670"/>
        <w:tab w:val="left" w:pos="6804"/>
        <w:tab w:val="left" w:pos="7938"/>
      </w:tabs>
      <w:ind w:left="567"/>
      <w:jc w:val="both"/>
    </w:pPr>
    <w:rPr>
      <w:rFonts w:ascii="Roboto" w:hAnsi="Roboto"/>
      <w:sz w:val="22"/>
    </w:rPr>
  </w:style>
  <w:style w:type="paragraph" w:customStyle="1" w:styleId="Aufzhlung-Strich">
    <w:name w:val="Aufzählung-Strich"/>
    <w:basedOn w:val="Standard1"/>
    <w:rsid w:val="00760005"/>
    <w:pPr>
      <w:tabs>
        <w:tab w:val="clear" w:pos="1134"/>
        <w:tab w:val="left" w:pos="1418"/>
      </w:tabs>
      <w:ind w:left="851" w:hanging="284"/>
    </w:pPr>
    <w:rPr>
      <w:szCs w:val="22"/>
    </w:rPr>
  </w:style>
  <w:style w:type="paragraph" w:styleId="Fuzeile">
    <w:name w:val="footer"/>
    <w:basedOn w:val="Standard"/>
    <w:semiHidden/>
    <w:rsid w:val="00D933FE"/>
    <w:pPr>
      <w:tabs>
        <w:tab w:val="center" w:pos="4536"/>
        <w:tab w:val="right" w:pos="9072"/>
      </w:tabs>
    </w:pPr>
    <w:rPr>
      <w:b/>
      <w:sz w:val="24"/>
    </w:rPr>
  </w:style>
  <w:style w:type="paragraph" w:styleId="Verzeichnis1">
    <w:name w:val="toc 1"/>
    <w:basedOn w:val="Standard"/>
    <w:next w:val="Standard"/>
    <w:uiPriority w:val="39"/>
    <w:rsid w:val="00D933FE"/>
    <w:pPr>
      <w:tabs>
        <w:tab w:val="right" w:leader="dot" w:pos="9072"/>
      </w:tabs>
      <w:spacing w:before="360"/>
    </w:pPr>
    <w:rPr>
      <w:b/>
      <w:caps/>
      <w:sz w:val="24"/>
    </w:rPr>
  </w:style>
  <w:style w:type="paragraph" w:styleId="Verzeichnis2">
    <w:name w:val="toc 2"/>
    <w:basedOn w:val="Standard"/>
    <w:next w:val="Standard"/>
    <w:uiPriority w:val="39"/>
    <w:rsid w:val="00D933FE"/>
    <w:pPr>
      <w:tabs>
        <w:tab w:val="right" w:leader="dot" w:pos="9072"/>
      </w:tabs>
      <w:spacing w:before="240" w:line="48" w:lineRule="auto"/>
      <w:ind w:left="198"/>
    </w:pPr>
  </w:style>
  <w:style w:type="paragraph" w:styleId="Verzeichnis3">
    <w:name w:val="toc 3"/>
    <w:basedOn w:val="Standard"/>
    <w:next w:val="Standard"/>
    <w:uiPriority w:val="39"/>
    <w:rsid w:val="00D933FE"/>
    <w:pPr>
      <w:tabs>
        <w:tab w:val="right" w:leader="dot" w:pos="9072"/>
      </w:tabs>
      <w:spacing w:before="240" w:line="48" w:lineRule="auto"/>
      <w:ind w:left="403"/>
    </w:pPr>
  </w:style>
  <w:style w:type="paragraph" w:styleId="Verzeichnis4">
    <w:name w:val="toc 4"/>
    <w:basedOn w:val="Standard"/>
    <w:next w:val="Standard"/>
    <w:semiHidden/>
    <w:rsid w:val="00D933FE"/>
    <w:pPr>
      <w:tabs>
        <w:tab w:val="right" w:pos="9638"/>
      </w:tabs>
      <w:ind w:left="600"/>
    </w:pPr>
  </w:style>
  <w:style w:type="paragraph" w:styleId="Verzeichnis5">
    <w:name w:val="toc 5"/>
    <w:basedOn w:val="Standard"/>
    <w:next w:val="Standard"/>
    <w:semiHidden/>
    <w:rsid w:val="00D933FE"/>
    <w:pPr>
      <w:tabs>
        <w:tab w:val="right" w:pos="9638"/>
      </w:tabs>
      <w:ind w:left="800"/>
    </w:pPr>
  </w:style>
  <w:style w:type="paragraph" w:customStyle="1" w:styleId="Einrcken1cm">
    <w:name w:val="Einrücken 1cm"/>
    <w:basedOn w:val="Standard1"/>
    <w:rsid w:val="00D933FE"/>
    <w:pPr>
      <w:ind w:left="1134" w:hanging="567"/>
    </w:pPr>
  </w:style>
  <w:style w:type="paragraph" w:customStyle="1" w:styleId="Einrcken2cm">
    <w:name w:val="Einrücken 2cm"/>
    <w:basedOn w:val="Standard1"/>
    <w:rsid w:val="00D933FE"/>
    <w:pPr>
      <w:tabs>
        <w:tab w:val="clear" w:pos="1134"/>
        <w:tab w:val="left" w:pos="1701"/>
      </w:tabs>
      <w:ind w:left="1701" w:hanging="1134"/>
    </w:pPr>
  </w:style>
  <w:style w:type="paragraph" w:customStyle="1" w:styleId="Einrcken3cm">
    <w:name w:val="Einrücken 3cm"/>
    <w:basedOn w:val="Standard1"/>
    <w:rsid w:val="00D933FE"/>
    <w:pPr>
      <w:tabs>
        <w:tab w:val="clear" w:pos="1134"/>
      </w:tabs>
      <w:ind w:left="2268" w:hanging="1701"/>
    </w:pPr>
  </w:style>
  <w:style w:type="paragraph" w:customStyle="1" w:styleId="Einrcken4cm">
    <w:name w:val="Einrücken 4cm"/>
    <w:basedOn w:val="Einrcken3cm"/>
    <w:rsid w:val="003E0EF8"/>
    <w:pPr>
      <w:tabs>
        <w:tab w:val="clear" w:pos="2268"/>
        <w:tab w:val="left" w:pos="2835"/>
      </w:tabs>
      <w:ind w:left="2835" w:hanging="2268"/>
    </w:pPr>
  </w:style>
  <w:style w:type="paragraph" w:customStyle="1" w:styleId="Aufzhlung-Strich-Strich">
    <w:name w:val="Aufzählung-Strich-Strich"/>
    <w:basedOn w:val="Aufzhlung-Strich"/>
    <w:rsid w:val="00760005"/>
    <w:pPr>
      <w:ind w:left="1135"/>
    </w:pPr>
  </w:style>
  <w:style w:type="paragraph" w:styleId="Dokumentstruktur">
    <w:name w:val="Document Map"/>
    <w:basedOn w:val="Standard"/>
    <w:semiHidden/>
    <w:rsid w:val="00D933FE"/>
    <w:pPr>
      <w:shd w:val="clear" w:color="auto" w:fill="000080"/>
    </w:pPr>
    <w:rPr>
      <w:rFonts w:ascii="Tahoma" w:hAnsi="Tahoma"/>
    </w:rPr>
  </w:style>
  <w:style w:type="character" w:styleId="Hyperlink">
    <w:name w:val="Hyperlink"/>
    <w:basedOn w:val="Absatz-Standardschriftart"/>
    <w:uiPriority w:val="99"/>
    <w:rsid w:val="00D933FE"/>
    <w:rPr>
      <w:color w:val="0000FF"/>
      <w:u w:val="single"/>
    </w:rPr>
  </w:style>
  <w:style w:type="paragraph" w:styleId="Index3">
    <w:name w:val="index 3"/>
    <w:basedOn w:val="Standard"/>
    <w:next w:val="Standard"/>
    <w:autoRedefine/>
    <w:semiHidden/>
    <w:rsid w:val="00D933FE"/>
    <w:rPr>
      <w:rFonts w:ascii="Times New Roman" w:hAnsi="Times New Roman"/>
      <w:sz w:val="24"/>
      <w:szCs w:val="24"/>
    </w:rPr>
  </w:style>
  <w:style w:type="paragraph" w:styleId="Textkrper3">
    <w:name w:val="Body Text 3"/>
    <w:basedOn w:val="Standard"/>
    <w:semiHidden/>
    <w:rsid w:val="00D933FE"/>
    <w:rPr>
      <w:rFonts w:cs="Arial"/>
      <w:szCs w:val="24"/>
    </w:rPr>
  </w:style>
  <w:style w:type="paragraph" w:styleId="HTMLVorformatiert">
    <w:name w:val="HTML Preformatted"/>
    <w:basedOn w:val="Standard"/>
    <w:link w:val="HTMLVorformatiertZchn"/>
    <w:uiPriority w:val="99"/>
    <w:semiHidden/>
    <w:unhideWhenUsed/>
    <w:rsid w:val="004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VorformatiertZchn">
    <w:name w:val="HTML Vorformatiert Zchn"/>
    <w:basedOn w:val="Absatz-Standardschriftart"/>
    <w:link w:val="HTMLVorformatiert"/>
    <w:uiPriority w:val="99"/>
    <w:semiHidden/>
    <w:rsid w:val="004633E4"/>
    <w:rPr>
      <w:rFonts w:ascii="Courier New" w:hAnsi="Courier New" w:cs="Courier New"/>
    </w:rPr>
  </w:style>
  <w:style w:type="paragraph" w:styleId="Sprechblasentext">
    <w:name w:val="Balloon Text"/>
    <w:basedOn w:val="Standard"/>
    <w:link w:val="SprechblasentextZchn"/>
    <w:uiPriority w:val="99"/>
    <w:semiHidden/>
    <w:unhideWhenUsed/>
    <w:rsid w:val="004633E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633E4"/>
    <w:rPr>
      <w:rFonts w:ascii="Tahoma" w:hAnsi="Tahoma" w:cs="Tahoma"/>
      <w:sz w:val="16"/>
      <w:szCs w:val="16"/>
    </w:rPr>
  </w:style>
  <w:style w:type="character" w:customStyle="1" w:styleId="pln">
    <w:name w:val="pln"/>
    <w:basedOn w:val="Absatz-Standardschriftart"/>
    <w:rsid w:val="0033392D"/>
  </w:style>
  <w:style w:type="character" w:customStyle="1" w:styleId="pun">
    <w:name w:val="pun"/>
    <w:basedOn w:val="Absatz-Standardschriftart"/>
    <w:rsid w:val="0033392D"/>
  </w:style>
  <w:style w:type="character" w:customStyle="1" w:styleId="lit">
    <w:name w:val="lit"/>
    <w:basedOn w:val="Absatz-Standardschriftart"/>
    <w:rsid w:val="0033392D"/>
  </w:style>
  <w:style w:type="character" w:customStyle="1" w:styleId="typ">
    <w:name w:val="typ"/>
    <w:basedOn w:val="Absatz-Standardschriftart"/>
    <w:rsid w:val="0033392D"/>
  </w:style>
  <w:style w:type="character" w:styleId="HTMLCode">
    <w:name w:val="HTML Code"/>
    <w:basedOn w:val="Absatz-Standardschriftart"/>
    <w:uiPriority w:val="99"/>
    <w:semiHidden/>
    <w:unhideWhenUsed/>
    <w:rsid w:val="004E5D2D"/>
    <w:rPr>
      <w:rFonts w:ascii="Courier New" w:eastAsia="Times New Roman" w:hAnsi="Courier New" w:cs="Courier New"/>
      <w:sz w:val="20"/>
      <w:szCs w:val="20"/>
    </w:rPr>
  </w:style>
  <w:style w:type="character" w:styleId="BesuchterHyperlink">
    <w:name w:val="FollowedHyperlink"/>
    <w:basedOn w:val="Absatz-Standardschriftart"/>
    <w:uiPriority w:val="99"/>
    <w:semiHidden/>
    <w:unhideWhenUsed/>
    <w:rsid w:val="00143200"/>
    <w:rPr>
      <w:color w:val="800080" w:themeColor="followedHyperlink"/>
      <w:u w:val="single"/>
    </w:rPr>
  </w:style>
  <w:style w:type="paragraph" w:styleId="NurText">
    <w:name w:val="Plain Text"/>
    <w:basedOn w:val="Standard"/>
    <w:link w:val="NurTextZchn"/>
    <w:uiPriority w:val="99"/>
    <w:semiHidden/>
    <w:unhideWhenUsed/>
    <w:rsid w:val="00EA46A8"/>
    <w:rPr>
      <w:rFonts w:ascii="Consolas" w:eastAsiaTheme="minorHAnsi" w:hAnsi="Consolas" w:cstheme="minorBidi"/>
      <w:sz w:val="21"/>
      <w:szCs w:val="21"/>
      <w:lang w:eastAsia="en-US"/>
    </w:rPr>
  </w:style>
  <w:style w:type="character" w:customStyle="1" w:styleId="NurTextZchn">
    <w:name w:val="Nur Text Zchn"/>
    <w:basedOn w:val="Absatz-Standardschriftart"/>
    <w:link w:val="NurText"/>
    <w:uiPriority w:val="99"/>
    <w:semiHidden/>
    <w:rsid w:val="00EA46A8"/>
    <w:rPr>
      <w:rFonts w:ascii="Consolas" w:eastAsiaTheme="minorHAnsi" w:hAnsi="Consolas" w:cstheme="minorBidi"/>
      <w:sz w:val="21"/>
      <w:szCs w:val="21"/>
      <w:lang w:eastAsia="en-US"/>
    </w:rPr>
  </w:style>
  <w:style w:type="paragraph" w:styleId="StandardWeb">
    <w:name w:val="Normal (Web)"/>
    <w:basedOn w:val="Standard"/>
    <w:uiPriority w:val="99"/>
    <w:semiHidden/>
    <w:unhideWhenUsed/>
    <w:rsid w:val="00DA267A"/>
    <w:rPr>
      <w:rFonts w:ascii="Times New Roman" w:hAnsi="Times New Roman"/>
      <w:sz w:val="24"/>
      <w:szCs w:val="24"/>
    </w:rPr>
  </w:style>
  <w:style w:type="paragraph" w:customStyle="1" w:styleId="pdStandard">
    <w:name w:val="pd_Standard"/>
    <w:basedOn w:val="Kopfzeile"/>
    <w:qFormat/>
    <w:rsid w:val="00981F78"/>
    <w:pPr>
      <w:tabs>
        <w:tab w:val="clear" w:pos="4536"/>
        <w:tab w:val="clear" w:pos="9072"/>
        <w:tab w:val="left" w:pos="3969"/>
        <w:tab w:val="left" w:pos="5103"/>
        <w:tab w:val="left" w:pos="6237"/>
        <w:tab w:val="left" w:pos="7371"/>
      </w:tabs>
      <w:spacing w:after="60"/>
      <w:ind w:left="567"/>
      <w:jc w:val="both"/>
    </w:pPr>
    <w:rPr>
      <w:rFonts w:ascii="Roboto" w:eastAsia="Calibri" w:hAnsi="Roboto"/>
      <w:b w:val="0"/>
      <w:sz w:val="22"/>
      <w:szCs w:val="22"/>
      <w:lang w:val="en-GB" w:eastAsia="en-US"/>
    </w:rPr>
  </w:style>
  <w:style w:type="paragraph" w:customStyle="1" w:styleId="pdNummerierung1">
    <w:name w:val="pd_Nummerierung 1"/>
    <w:basedOn w:val="pdStandard"/>
    <w:qFormat/>
    <w:rsid w:val="00981F78"/>
    <w:pPr>
      <w:numPr>
        <w:numId w:val="7"/>
      </w:numPr>
      <w:spacing w:after="0"/>
      <w:ind w:left="1134" w:hanging="397"/>
    </w:pPr>
  </w:style>
  <w:style w:type="paragraph" w:customStyle="1" w:styleId="pdNummerierung2">
    <w:name w:val="pd_Nummerierung 2"/>
    <w:basedOn w:val="pdNummerierung1"/>
    <w:qFormat/>
    <w:rsid w:val="00981F78"/>
    <w:pPr>
      <w:numPr>
        <w:numId w:val="8"/>
      </w:numPr>
      <w:ind w:left="2041" w:hanging="340"/>
    </w:pPr>
    <w:rPr>
      <w:lang w:val="de-DE" w:eastAsia="de-DE"/>
    </w:rPr>
  </w:style>
  <w:style w:type="character" w:styleId="Kommentarzeichen">
    <w:name w:val="annotation reference"/>
    <w:basedOn w:val="Absatz-Standardschriftart"/>
    <w:uiPriority w:val="99"/>
    <w:semiHidden/>
    <w:unhideWhenUsed/>
    <w:rsid w:val="0080530A"/>
    <w:rPr>
      <w:sz w:val="16"/>
      <w:szCs w:val="16"/>
    </w:rPr>
  </w:style>
  <w:style w:type="paragraph" w:styleId="Kommentartext">
    <w:name w:val="annotation text"/>
    <w:basedOn w:val="Standard"/>
    <w:link w:val="KommentartextZchn"/>
    <w:uiPriority w:val="99"/>
    <w:semiHidden/>
    <w:unhideWhenUsed/>
    <w:rsid w:val="0080530A"/>
  </w:style>
  <w:style w:type="character" w:customStyle="1" w:styleId="KommentartextZchn">
    <w:name w:val="Kommentartext Zchn"/>
    <w:basedOn w:val="Absatz-Standardschriftart"/>
    <w:link w:val="Kommentartext"/>
    <w:uiPriority w:val="99"/>
    <w:semiHidden/>
    <w:rsid w:val="0080530A"/>
    <w:rPr>
      <w:rFonts w:ascii="Arial" w:hAnsi="Arial"/>
    </w:rPr>
  </w:style>
  <w:style w:type="paragraph" w:styleId="Kommentarthema">
    <w:name w:val="annotation subject"/>
    <w:basedOn w:val="Kommentartext"/>
    <w:next w:val="Kommentartext"/>
    <w:link w:val="KommentarthemaZchn"/>
    <w:uiPriority w:val="99"/>
    <w:semiHidden/>
    <w:unhideWhenUsed/>
    <w:rsid w:val="0080530A"/>
    <w:rPr>
      <w:b/>
      <w:bCs/>
    </w:rPr>
  </w:style>
  <w:style w:type="character" w:customStyle="1" w:styleId="KommentarthemaZchn">
    <w:name w:val="Kommentarthema Zchn"/>
    <w:basedOn w:val="KommentartextZchn"/>
    <w:link w:val="Kommentarthema"/>
    <w:uiPriority w:val="99"/>
    <w:semiHidden/>
    <w:rsid w:val="0080530A"/>
    <w:rPr>
      <w:rFonts w:ascii="Arial" w:hAnsi="Arial"/>
      <w:b/>
      <w:bCs/>
    </w:rPr>
  </w:style>
  <w:style w:type="paragraph" w:styleId="Listenabsatz">
    <w:name w:val="List Paragraph"/>
    <w:basedOn w:val="Standard"/>
    <w:uiPriority w:val="34"/>
    <w:qFormat/>
    <w:rsid w:val="00151B6E"/>
    <w:pPr>
      <w:ind w:left="720"/>
      <w:contextualSpacing/>
    </w:pPr>
  </w:style>
  <w:style w:type="paragraph" w:styleId="berarbeitung">
    <w:name w:val="Revision"/>
    <w:hidden/>
    <w:uiPriority w:val="99"/>
    <w:semiHidden/>
    <w:rsid w:val="002F2CCC"/>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33FE"/>
    <w:rPr>
      <w:rFonts w:ascii="Arial" w:hAnsi="Arial"/>
    </w:rPr>
  </w:style>
  <w:style w:type="paragraph" w:styleId="berschrift1">
    <w:name w:val="heading 1"/>
    <w:basedOn w:val="Standard"/>
    <w:next w:val="Standard1"/>
    <w:qFormat/>
    <w:rsid w:val="00D933FE"/>
    <w:pPr>
      <w:keepNext/>
      <w:pageBreakBefore/>
      <w:numPr>
        <w:numId w:val="1"/>
      </w:numPr>
      <w:shd w:val="clear" w:color="auto" w:fill="E0E0E0"/>
      <w:spacing w:after="240"/>
      <w:outlineLvl w:val="0"/>
    </w:pPr>
    <w:rPr>
      <w:b/>
      <w:kern w:val="28"/>
      <w:sz w:val="36"/>
    </w:rPr>
  </w:style>
  <w:style w:type="paragraph" w:styleId="berschrift2">
    <w:name w:val="heading 2"/>
    <w:basedOn w:val="Standard"/>
    <w:next w:val="Standard1"/>
    <w:qFormat/>
    <w:rsid w:val="00674328"/>
    <w:pPr>
      <w:keepNext/>
      <w:numPr>
        <w:ilvl w:val="1"/>
        <w:numId w:val="1"/>
      </w:numPr>
      <w:spacing w:before="240" w:after="60"/>
      <w:ind w:left="170" w:firstLine="0"/>
      <w:outlineLvl w:val="1"/>
    </w:pPr>
    <w:rPr>
      <w:b/>
      <w:sz w:val="32"/>
      <w:szCs w:val="32"/>
    </w:rPr>
  </w:style>
  <w:style w:type="paragraph" w:styleId="berschrift3">
    <w:name w:val="heading 3"/>
    <w:basedOn w:val="Standard"/>
    <w:next w:val="Standard1"/>
    <w:qFormat/>
    <w:rsid w:val="00674328"/>
    <w:pPr>
      <w:keepNext/>
      <w:numPr>
        <w:ilvl w:val="2"/>
        <w:numId w:val="1"/>
      </w:numPr>
      <w:spacing w:before="60" w:after="60"/>
      <w:ind w:left="340"/>
      <w:outlineLvl w:val="2"/>
    </w:pPr>
    <w:rPr>
      <w:b/>
      <w:sz w:val="28"/>
    </w:rPr>
  </w:style>
  <w:style w:type="paragraph" w:styleId="berschrift4">
    <w:name w:val="heading 4"/>
    <w:basedOn w:val="Standard"/>
    <w:next w:val="Standard1"/>
    <w:qFormat/>
    <w:rsid w:val="00D933FE"/>
    <w:pPr>
      <w:keepNext/>
      <w:numPr>
        <w:ilvl w:val="3"/>
        <w:numId w:val="1"/>
      </w:numPr>
      <w:spacing w:before="240" w:after="60"/>
      <w:outlineLvl w:val="3"/>
    </w:pPr>
    <w:rPr>
      <w:b/>
      <w:sz w:val="24"/>
      <w:szCs w:val="24"/>
    </w:rPr>
  </w:style>
  <w:style w:type="paragraph" w:styleId="berschrift5">
    <w:name w:val="heading 5"/>
    <w:basedOn w:val="Standard"/>
    <w:next w:val="Standard1"/>
    <w:qFormat/>
    <w:rsid w:val="003E0EF8"/>
    <w:pPr>
      <w:numPr>
        <w:ilvl w:val="4"/>
        <w:numId w:val="1"/>
      </w:numPr>
      <w:spacing w:before="240" w:after="60"/>
      <w:outlineLvl w:val="4"/>
    </w:pPr>
    <w:rPr>
      <w:b/>
      <w:sz w:val="22"/>
    </w:rPr>
  </w:style>
  <w:style w:type="paragraph" w:styleId="berschrift6">
    <w:name w:val="heading 6"/>
    <w:basedOn w:val="Standard"/>
    <w:next w:val="Standard"/>
    <w:qFormat/>
    <w:rsid w:val="00D933FE"/>
    <w:pPr>
      <w:numPr>
        <w:ilvl w:val="5"/>
        <w:numId w:val="1"/>
      </w:numPr>
      <w:spacing w:before="240" w:after="60"/>
      <w:outlineLvl w:val="5"/>
    </w:pPr>
    <w:rPr>
      <w:i/>
      <w:sz w:val="22"/>
    </w:rPr>
  </w:style>
  <w:style w:type="paragraph" w:styleId="berschrift7">
    <w:name w:val="heading 7"/>
    <w:basedOn w:val="Standard"/>
    <w:next w:val="Standard"/>
    <w:qFormat/>
    <w:rsid w:val="00D933FE"/>
    <w:pPr>
      <w:numPr>
        <w:ilvl w:val="6"/>
        <w:numId w:val="1"/>
      </w:numPr>
      <w:spacing w:before="240" w:after="60"/>
      <w:outlineLvl w:val="6"/>
    </w:pPr>
  </w:style>
  <w:style w:type="paragraph" w:styleId="berschrift8">
    <w:name w:val="heading 8"/>
    <w:basedOn w:val="Standard"/>
    <w:next w:val="Standard"/>
    <w:qFormat/>
    <w:rsid w:val="00D933FE"/>
    <w:pPr>
      <w:numPr>
        <w:ilvl w:val="7"/>
        <w:numId w:val="1"/>
      </w:numPr>
      <w:spacing w:before="240" w:after="60"/>
      <w:outlineLvl w:val="7"/>
    </w:pPr>
    <w:rPr>
      <w:i/>
    </w:rPr>
  </w:style>
  <w:style w:type="paragraph" w:styleId="berschrift9">
    <w:name w:val="heading 9"/>
    <w:basedOn w:val="Standard"/>
    <w:next w:val="Standard"/>
    <w:qFormat/>
    <w:rsid w:val="00D933FE"/>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D933FE"/>
    <w:pPr>
      <w:tabs>
        <w:tab w:val="center" w:pos="4536"/>
        <w:tab w:val="right" w:pos="9072"/>
      </w:tabs>
    </w:pPr>
    <w:rPr>
      <w:b/>
      <w:sz w:val="24"/>
    </w:rPr>
  </w:style>
  <w:style w:type="paragraph" w:customStyle="1" w:styleId="Standard1">
    <w:name w:val="Standard1"/>
    <w:basedOn w:val="Standard"/>
    <w:rsid w:val="00C929E3"/>
    <w:pPr>
      <w:tabs>
        <w:tab w:val="left" w:pos="1134"/>
        <w:tab w:val="left" w:pos="2268"/>
        <w:tab w:val="left" w:pos="3402"/>
        <w:tab w:val="left" w:pos="4536"/>
        <w:tab w:val="left" w:pos="5670"/>
        <w:tab w:val="left" w:pos="6804"/>
        <w:tab w:val="left" w:pos="7938"/>
      </w:tabs>
      <w:ind w:left="567"/>
      <w:jc w:val="both"/>
    </w:pPr>
    <w:rPr>
      <w:rFonts w:ascii="Roboto" w:hAnsi="Roboto"/>
      <w:sz w:val="22"/>
    </w:rPr>
  </w:style>
  <w:style w:type="paragraph" w:customStyle="1" w:styleId="Aufzhlung-Strich">
    <w:name w:val="Aufzählung-Strich"/>
    <w:basedOn w:val="Standard1"/>
    <w:rsid w:val="00760005"/>
    <w:pPr>
      <w:tabs>
        <w:tab w:val="clear" w:pos="1134"/>
        <w:tab w:val="left" w:pos="1418"/>
      </w:tabs>
      <w:ind w:left="851" w:hanging="284"/>
    </w:pPr>
    <w:rPr>
      <w:szCs w:val="22"/>
    </w:rPr>
  </w:style>
  <w:style w:type="paragraph" w:styleId="Fuzeile">
    <w:name w:val="footer"/>
    <w:basedOn w:val="Standard"/>
    <w:semiHidden/>
    <w:rsid w:val="00D933FE"/>
    <w:pPr>
      <w:tabs>
        <w:tab w:val="center" w:pos="4536"/>
        <w:tab w:val="right" w:pos="9072"/>
      </w:tabs>
    </w:pPr>
    <w:rPr>
      <w:b/>
      <w:sz w:val="24"/>
    </w:rPr>
  </w:style>
  <w:style w:type="paragraph" w:styleId="Verzeichnis1">
    <w:name w:val="toc 1"/>
    <w:basedOn w:val="Standard"/>
    <w:next w:val="Standard"/>
    <w:uiPriority w:val="39"/>
    <w:rsid w:val="00D933FE"/>
    <w:pPr>
      <w:tabs>
        <w:tab w:val="right" w:leader="dot" w:pos="9072"/>
      </w:tabs>
      <w:spacing w:before="360"/>
    </w:pPr>
    <w:rPr>
      <w:b/>
      <w:caps/>
      <w:sz w:val="24"/>
    </w:rPr>
  </w:style>
  <w:style w:type="paragraph" w:styleId="Verzeichnis2">
    <w:name w:val="toc 2"/>
    <w:basedOn w:val="Standard"/>
    <w:next w:val="Standard"/>
    <w:uiPriority w:val="39"/>
    <w:rsid w:val="00D933FE"/>
    <w:pPr>
      <w:tabs>
        <w:tab w:val="right" w:leader="dot" w:pos="9072"/>
      </w:tabs>
      <w:spacing w:before="240" w:line="48" w:lineRule="auto"/>
      <w:ind w:left="198"/>
    </w:pPr>
  </w:style>
  <w:style w:type="paragraph" w:styleId="Verzeichnis3">
    <w:name w:val="toc 3"/>
    <w:basedOn w:val="Standard"/>
    <w:next w:val="Standard"/>
    <w:uiPriority w:val="39"/>
    <w:rsid w:val="00D933FE"/>
    <w:pPr>
      <w:tabs>
        <w:tab w:val="right" w:leader="dot" w:pos="9072"/>
      </w:tabs>
      <w:spacing w:before="240" w:line="48" w:lineRule="auto"/>
      <w:ind w:left="403"/>
    </w:pPr>
  </w:style>
  <w:style w:type="paragraph" w:styleId="Verzeichnis4">
    <w:name w:val="toc 4"/>
    <w:basedOn w:val="Standard"/>
    <w:next w:val="Standard"/>
    <w:semiHidden/>
    <w:rsid w:val="00D933FE"/>
    <w:pPr>
      <w:tabs>
        <w:tab w:val="right" w:pos="9638"/>
      </w:tabs>
      <w:ind w:left="600"/>
    </w:pPr>
  </w:style>
  <w:style w:type="paragraph" w:styleId="Verzeichnis5">
    <w:name w:val="toc 5"/>
    <w:basedOn w:val="Standard"/>
    <w:next w:val="Standard"/>
    <w:semiHidden/>
    <w:rsid w:val="00D933FE"/>
    <w:pPr>
      <w:tabs>
        <w:tab w:val="right" w:pos="9638"/>
      </w:tabs>
      <w:ind w:left="800"/>
    </w:pPr>
  </w:style>
  <w:style w:type="paragraph" w:customStyle="1" w:styleId="Einrcken1cm">
    <w:name w:val="Einrücken 1cm"/>
    <w:basedOn w:val="Standard1"/>
    <w:rsid w:val="00D933FE"/>
    <w:pPr>
      <w:ind w:left="1134" w:hanging="567"/>
    </w:pPr>
  </w:style>
  <w:style w:type="paragraph" w:customStyle="1" w:styleId="Einrcken2cm">
    <w:name w:val="Einrücken 2cm"/>
    <w:basedOn w:val="Standard1"/>
    <w:rsid w:val="00D933FE"/>
    <w:pPr>
      <w:tabs>
        <w:tab w:val="clear" w:pos="1134"/>
        <w:tab w:val="left" w:pos="1701"/>
      </w:tabs>
      <w:ind w:left="1701" w:hanging="1134"/>
    </w:pPr>
  </w:style>
  <w:style w:type="paragraph" w:customStyle="1" w:styleId="Einrcken3cm">
    <w:name w:val="Einrücken 3cm"/>
    <w:basedOn w:val="Standard1"/>
    <w:rsid w:val="00D933FE"/>
    <w:pPr>
      <w:tabs>
        <w:tab w:val="clear" w:pos="1134"/>
      </w:tabs>
      <w:ind w:left="2268" w:hanging="1701"/>
    </w:pPr>
  </w:style>
  <w:style w:type="paragraph" w:customStyle="1" w:styleId="Einrcken4cm">
    <w:name w:val="Einrücken 4cm"/>
    <w:basedOn w:val="Einrcken3cm"/>
    <w:rsid w:val="003E0EF8"/>
    <w:pPr>
      <w:tabs>
        <w:tab w:val="clear" w:pos="2268"/>
        <w:tab w:val="left" w:pos="2835"/>
      </w:tabs>
      <w:ind w:left="2835" w:hanging="2268"/>
    </w:pPr>
  </w:style>
  <w:style w:type="paragraph" w:customStyle="1" w:styleId="Aufzhlung-Strich-Strich">
    <w:name w:val="Aufzählung-Strich-Strich"/>
    <w:basedOn w:val="Aufzhlung-Strich"/>
    <w:rsid w:val="00760005"/>
    <w:pPr>
      <w:ind w:left="1135"/>
    </w:pPr>
  </w:style>
  <w:style w:type="paragraph" w:styleId="Dokumentstruktur">
    <w:name w:val="Document Map"/>
    <w:basedOn w:val="Standard"/>
    <w:semiHidden/>
    <w:rsid w:val="00D933FE"/>
    <w:pPr>
      <w:shd w:val="clear" w:color="auto" w:fill="000080"/>
    </w:pPr>
    <w:rPr>
      <w:rFonts w:ascii="Tahoma" w:hAnsi="Tahoma"/>
    </w:rPr>
  </w:style>
  <w:style w:type="character" w:styleId="Hyperlink">
    <w:name w:val="Hyperlink"/>
    <w:basedOn w:val="Absatz-Standardschriftart"/>
    <w:uiPriority w:val="99"/>
    <w:rsid w:val="00D933FE"/>
    <w:rPr>
      <w:color w:val="0000FF"/>
      <w:u w:val="single"/>
    </w:rPr>
  </w:style>
  <w:style w:type="paragraph" w:styleId="Index3">
    <w:name w:val="index 3"/>
    <w:basedOn w:val="Standard"/>
    <w:next w:val="Standard"/>
    <w:autoRedefine/>
    <w:semiHidden/>
    <w:rsid w:val="00D933FE"/>
    <w:rPr>
      <w:rFonts w:ascii="Times New Roman" w:hAnsi="Times New Roman"/>
      <w:sz w:val="24"/>
      <w:szCs w:val="24"/>
    </w:rPr>
  </w:style>
  <w:style w:type="paragraph" w:styleId="Textkrper3">
    <w:name w:val="Body Text 3"/>
    <w:basedOn w:val="Standard"/>
    <w:semiHidden/>
    <w:rsid w:val="00D933FE"/>
    <w:rPr>
      <w:rFonts w:cs="Arial"/>
      <w:szCs w:val="24"/>
    </w:rPr>
  </w:style>
  <w:style w:type="paragraph" w:styleId="HTMLVorformatiert">
    <w:name w:val="HTML Preformatted"/>
    <w:basedOn w:val="Standard"/>
    <w:link w:val="HTMLVorformatiertZchn"/>
    <w:uiPriority w:val="99"/>
    <w:semiHidden/>
    <w:unhideWhenUsed/>
    <w:rsid w:val="004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VorformatiertZchn">
    <w:name w:val="HTML Vorformatiert Zchn"/>
    <w:basedOn w:val="Absatz-Standardschriftart"/>
    <w:link w:val="HTMLVorformatiert"/>
    <w:uiPriority w:val="99"/>
    <w:semiHidden/>
    <w:rsid w:val="004633E4"/>
    <w:rPr>
      <w:rFonts w:ascii="Courier New" w:hAnsi="Courier New" w:cs="Courier New"/>
    </w:rPr>
  </w:style>
  <w:style w:type="paragraph" w:styleId="Sprechblasentext">
    <w:name w:val="Balloon Text"/>
    <w:basedOn w:val="Standard"/>
    <w:link w:val="SprechblasentextZchn"/>
    <w:uiPriority w:val="99"/>
    <w:semiHidden/>
    <w:unhideWhenUsed/>
    <w:rsid w:val="004633E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633E4"/>
    <w:rPr>
      <w:rFonts w:ascii="Tahoma" w:hAnsi="Tahoma" w:cs="Tahoma"/>
      <w:sz w:val="16"/>
      <w:szCs w:val="16"/>
    </w:rPr>
  </w:style>
  <w:style w:type="character" w:customStyle="1" w:styleId="pln">
    <w:name w:val="pln"/>
    <w:basedOn w:val="Absatz-Standardschriftart"/>
    <w:rsid w:val="0033392D"/>
  </w:style>
  <w:style w:type="character" w:customStyle="1" w:styleId="pun">
    <w:name w:val="pun"/>
    <w:basedOn w:val="Absatz-Standardschriftart"/>
    <w:rsid w:val="0033392D"/>
  </w:style>
  <w:style w:type="character" w:customStyle="1" w:styleId="lit">
    <w:name w:val="lit"/>
    <w:basedOn w:val="Absatz-Standardschriftart"/>
    <w:rsid w:val="0033392D"/>
  </w:style>
  <w:style w:type="character" w:customStyle="1" w:styleId="typ">
    <w:name w:val="typ"/>
    <w:basedOn w:val="Absatz-Standardschriftart"/>
    <w:rsid w:val="0033392D"/>
  </w:style>
  <w:style w:type="character" w:styleId="HTMLCode">
    <w:name w:val="HTML Code"/>
    <w:basedOn w:val="Absatz-Standardschriftart"/>
    <w:uiPriority w:val="99"/>
    <w:semiHidden/>
    <w:unhideWhenUsed/>
    <w:rsid w:val="004E5D2D"/>
    <w:rPr>
      <w:rFonts w:ascii="Courier New" w:eastAsia="Times New Roman" w:hAnsi="Courier New" w:cs="Courier New"/>
      <w:sz w:val="20"/>
      <w:szCs w:val="20"/>
    </w:rPr>
  </w:style>
  <w:style w:type="character" w:styleId="BesuchterHyperlink">
    <w:name w:val="FollowedHyperlink"/>
    <w:basedOn w:val="Absatz-Standardschriftart"/>
    <w:uiPriority w:val="99"/>
    <w:semiHidden/>
    <w:unhideWhenUsed/>
    <w:rsid w:val="00143200"/>
    <w:rPr>
      <w:color w:val="800080" w:themeColor="followedHyperlink"/>
      <w:u w:val="single"/>
    </w:rPr>
  </w:style>
  <w:style w:type="paragraph" w:styleId="NurText">
    <w:name w:val="Plain Text"/>
    <w:basedOn w:val="Standard"/>
    <w:link w:val="NurTextZchn"/>
    <w:uiPriority w:val="99"/>
    <w:semiHidden/>
    <w:unhideWhenUsed/>
    <w:rsid w:val="00EA46A8"/>
    <w:rPr>
      <w:rFonts w:ascii="Consolas" w:eastAsiaTheme="minorHAnsi" w:hAnsi="Consolas" w:cstheme="minorBidi"/>
      <w:sz w:val="21"/>
      <w:szCs w:val="21"/>
      <w:lang w:eastAsia="en-US"/>
    </w:rPr>
  </w:style>
  <w:style w:type="character" w:customStyle="1" w:styleId="NurTextZchn">
    <w:name w:val="Nur Text Zchn"/>
    <w:basedOn w:val="Absatz-Standardschriftart"/>
    <w:link w:val="NurText"/>
    <w:uiPriority w:val="99"/>
    <w:semiHidden/>
    <w:rsid w:val="00EA46A8"/>
    <w:rPr>
      <w:rFonts w:ascii="Consolas" w:eastAsiaTheme="minorHAnsi" w:hAnsi="Consolas" w:cstheme="minorBidi"/>
      <w:sz w:val="21"/>
      <w:szCs w:val="21"/>
      <w:lang w:eastAsia="en-US"/>
    </w:rPr>
  </w:style>
  <w:style w:type="paragraph" w:styleId="StandardWeb">
    <w:name w:val="Normal (Web)"/>
    <w:basedOn w:val="Standard"/>
    <w:uiPriority w:val="99"/>
    <w:semiHidden/>
    <w:unhideWhenUsed/>
    <w:rsid w:val="00DA267A"/>
    <w:rPr>
      <w:rFonts w:ascii="Times New Roman" w:hAnsi="Times New Roman"/>
      <w:sz w:val="24"/>
      <w:szCs w:val="24"/>
    </w:rPr>
  </w:style>
  <w:style w:type="paragraph" w:customStyle="1" w:styleId="pdStandard">
    <w:name w:val="pd_Standard"/>
    <w:basedOn w:val="Kopfzeile"/>
    <w:qFormat/>
    <w:rsid w:val="00981F78"/>
    <w:pPr>
      <w:tabs>
        <w:tab w:val="clear" w:pos="4536"/>
        <w:tab w:val="clear" w:pos="9072"/>
        <w:tab w:val="left" w:pos="3969"/>
        <w:tab w:val="left" w:pos="5103"/>
        <w:tab w:val="left" w:pos="6237"/>
        <w:tab w:val="left" w:pos="7371"/>
      </w:tabs>
      <w:spacing w:after="60"/>
      <w:ind w:left="567"/>
      <w:jc w:val="both"/>
    </w:pPr>
    <w:rPr>
      <w:rFonts w:ascii="Roboto" w:eastAsia="Calibri" w:hAnsi="Roboto"/>
      <w:b w:val="0"/>
      <w:sz w:val="22"/>
      <w:szCs w:val="22"/>
      <w:lang w:val="en-GB" w:eastAsia="en-US"/>
    </w:rPr>
  </w:style>
  <w:style w:type="paragraph" w:customStyle="1" w:styleId="pdNummerierung1">
    <w:name w:val="pd_Nummerierung 1"/>
    <w:basedOn w:val="pdStandard"/>
    <w:qFormat/>
    <w:rsid w:val="00981F78"/>
    <w:pPr>
      <w:numPr>
        <w:numId w:val="7"/>
      </w:numPr>
      <w:spacing w:after="0"/>
      <w:ind w:left="1134" w:hanging="397"/>
    </w:pPr>
  </w:style>
  <w:style w:type="paragraph" w:customStyle="1" w:styleId="pdNummerierung2">
    <w:name w:val="pd_Nummerierung 2"/>
    <w:basedOn w:val="pdNummerierung1"/>
    <w:qFormat/>
    <w:rsid w:val="00981F78"/>
    <w:pPr>
      <w:numPr>
        <w:numId w:val="8"/>
      </w:numPr>
      <w:ind w:left="2041" w:hanging="340"/>
    </w:pPr>
    <w:rPr>
      <w:lang w:val="de-DE" w:eastAsia="de-DE"/>
    </w:rPr>
  </w:style>
  <w:style w:type="character" w:styleId="Kommentarzeichen">
    <w:name w:val="annotation reference"/>
    <w:basedOn w:val="Absatz-Standardschriftart"/>
    <w:uiPriority w:val="99"/>
    <w:semiHidden/>
    <w:unhideWhenUsed/>
    <w:rsid w:val="0080530A"/>
    <w:rPr>
      <w:sz w:val="16"/>
      <w:szCs w:val="16"/>
    </w:rPr>
  </w:style>
  <w:style w:type="paragraph" w:styleId="Kommentartext">
    <w:name w:val="annotation text"/>
    <w:basedOn w:val="Standard"/>
    <w:link w:val="KommentartextZchn"/>
    <w:uiPriority w:val="99"/>
    <w:semiHidden/>
    <w:unhideWhenUsed/>
    <w:rsid w:val="0080530A"/>
  </w:style>
  <w:style w:type="character" w:customStyle="1" w:styleId="KommentartextZchn">
    <w:name w:val="Kommentartext Zchn"/>
    <w:basedOn w:val="Absatz-Standardschriftart"/>
    <w:link w:val="Kommentartext"/>
    <w:uiPriority w:val="99"/>
    <w:semiHidden/>
    <w:rsid w:val="0080530A"/>
    <w:rPr>
      <w:rFonts w:ascii="Arial" w:hAnsi="Arial"/>
    </w:rPr>
  </w:style>
  <w:style w:type="paragraph" w:styleId="Kommentarthema">
    <w:name w:val="annotation subject"/>
    <w:basedOn w:val="Kommentartext"/>
    <w:next w:val="Kommentartext"/>
    <w:link w:val="KommentarthemaZchn"/>
    <w:uiPriority w:val="99"/>
    <w:semiHidden/>
    <w:unhideWhenUsed/>
    <w:rsid w:val="0080530A"/>
    <w:rPr>
      <w:b/>
      <w:bCs/>
    </w:rPr>
  </w:style>
  <w:style w:type="character" w:customStyle="1" w:styleId="KommentarthemaZchn">
    <w:name w:val="Kommentarthema Zchn"/>
    <w:basedOn w:val="KommentartextZchn"/>
    <w:link w:val="Kommentarthema"/>
    <w:uiPriority w:val="99"/>
    <w:semiHidden/>
    <w:rsid w:val="0080530A"/>
    <w:rPr>
      <w:rFonts w:ascii="Arial" w:hAnsi="Arial"/>
      <w:b/>
      <w:bCs/>
    </w:rPr>
  </w:style>
  <w:style w:type="paragraph" w:styleId="Listenabsatz">
    <w:name w:val="List Paragraph"/>
    <w:basedOn w:val="Standard"/>
    <w:uiPriority w:val="34"/>
    <w:qFormat/>
    <w:rsid w:val="00151B6E"/>
    <w:pPr>
      <w:ind w:left="720"/>
      <w:contextualSpacing/>
    </w:pPr>
  </w:style>
  <w:style w:type="paragraph" w:styleId="berarbeitung">
    <w:name w:val="Revision"/>
    <w:hidden/>
    <w:uiPriority w:val="99"/>
    <w:semiHidden/>
    <w:rsid w:val="002F2CC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52437">
      <w:bodyDiv w:val="1"/>
      <w:marLeft w:val="0"/>
      <w:marRight w:val="0"/>
      <w:marTop w:val="0"/>
      <w:marBottom w:val="0"/>
      <w:divBdr>
        <w:top w:val="none" w:sz="0" w:space="0" w:color="auto"/>
        <w:left w:val="none" w:sz="0" w:space="0" w:color="auto"/>
        <w:bottom w:val="none" w:sz="0" w:space="0" w:color="auto"/>
        <w:right w:val="none" w:sz="0" w:space="0" w:color="auto"/>
      </w:divBdr>
    </w:div>
    <w:div w:id="126240797">
      <w:bodyDiv w:val="1"/>
      <w:marLeft w:val="0"/>
      <w:marRight w:val="0"/>
      <w:marTop w:val="0"/>
      <w:marBottom w:val="0"/>
      <w:divBdr>
        <w:top w:val="none" w:sz="0" w:space="0" w:color="auto"/>
        <w:left w:val="none" w:sz="0" w:space="0" w:color="auto"/>
        <w:bottom w:val="none" w:sz="0" w:space="0" w:color="auto"/>
        <w:right w:val="none" w:sz="0" w:space="0" w:color="auto"/>
      </w:divBdr>
    </w:div>
    <w:div w:id="150172242">
      <w:bodyDiv w:val="1"/>
      <w:marLeft w:val="0"/>
      <w:marRight w:val="0"/>
      <w:marTop w:val="0"/>
      <w:marBottom w:val="0"/>
      <w:divBdr>
        <w:top w:val="none" w:sz="0" w:space="0" w:color="auto"/>
        <w:left w:val="none" w:sz="0" w:space="0" w:color="auto"/>
        <w:bottom w:val="none" w:sz="0" w:space="0" w:color="auto"/>
        <w:right w:val="none" w:sz="0" w:space="0" w:color="auto"/>
      </w:divBdr>
    </w:div>
    <w:div w:id="211037746">
      <w:bodyDiv w:val="1"/>
      <w:marLeft w:val="0"/>
      <w:marRight w:val="0"/>
      <w:marTop w:val="0"/>
      <w:marBottom w:val="0"/>
      <w:divBdr>
        <w:top w:val="none" w:sz="0" w:space="0" w:color="auto"/>
        <w:left w:val="none" w:sz="0" w:space="0" w:color="auto"/>
        <w:bottom w:val="none" w:sz="0" w:space="0" w:color="auto"/>
        <w:right w:val="none" w:sz="0" w:space="0" w:color="auto"/>
      </w:divBdr>
    </w:div>
    <w:div w:id="624775094">
      <w:bodyDiv w:val="1"/>
      <w:marLeft w:val="0"/>
      <w:marRight w:val="0"/>
      <w:marTop w:val="0"/>
      <w:marBottom w:val="0"/>
      <w:divBdr>
        <w:top w:val="none" w:sz="0" w:space="0" w:color="auto"/>
        <w:left w:val="none" w:sz="0" w:space="0" w:color="auto"/>
        <w:bottom w:val="none" w:sz="0" w:space="0" w:color="auto"/>
        <w:right w:val="none" w:sz="0" w:space="0" w:color="auto"/>
      </w:divBdr>
    </w:div>
    <w:div w:id="707147681">
      <w:bodyDiv w:val="1"/>
      <w:marLeft w:val="0"/>
      <w:marRight w:val="0"/>
      <w:marTop w:val="0"/>
      <w:marBottom w:val="0"/>
      <w:divBdr>
        <w:top w:val="none" w:sz="0" w:space="0" w:color="auto"/>
        <w:left w:val="none" w:sz="0" w:space="0" w:color="auto"/>
        <w:bottom w:val="none" w:sz="0" w:space="0" w:color="auto"/>
        <w:right w:val="none" w:sz="0" w:space="0" w:color="auto"/>
      </w:divBdr>
    </w:div>
    <w:div w:id="1175847057">
      <w:bodyDiv w:val="1"/>
      <w:marLeft w:val="0"/>
      <w:marRight w:val="0"/>
      <w:marTop w:val="0"/>
      <w:marBottom w:val="0"/>
      <w:divBdr>
        <w:top w:val="none" w:sz="0" w:space="0" w:color="auto"/>
        <w:left w:val="none" w:sz="0" w:space="0" w:color="auto"/>
        <w:bottom w:val="none" w:sz="0" w:space="0" w:color="auto"/>
        <w:right w:val="none" w:sz="0" w:space="0" w:color="auto"/>
      </w:divBdr>
    </w:div>
    <w:div w:id="1216426318">
      <w:bodyDiv w:val="1"/>
      <w:marLeft w:val="0"/>
      <w:marRight w:val="0"/>
      <w:marTop w:val="0"/>
      <w:marBottom w:val="0"/>
      <w:divBdr>
        <w:top w:val="none" w:sz="0" w:space="0" w:color="auto"/>
        <w:left w:val="none" w:sz="0" w:space="0" w:color="auto"/>
        <w:bottom w:val="none" w:sz="0" w:space="0" w:color="auto"/>
        <w:right w:val="none" w:sz="0" w:space="0" w:color="auto"/>
      </w:divBdr>
    </w:div>
    <w:div w:id="1335299343">
      <w:bodyDiv w:val="1"/>
      <w:marLeft w:val="0"/>
      <w:marRight w:val="0"/>
      <w:marTop w:val="0"/>
      <w:marBottom w:val="0"/>
      <w:divBdr>
        <w:top w:val="none" w:sz="0" w:space="0" w:color="auto"/>
        <w:left w:val="none" w:sz="0" w:space="0" w:color="auto"/>
        <w:bottom w:val="none" w:sz="0" w:space="0" w:color="auto"/>
        <w:right w:val="none" w:sz="0" w:space="0" w:color="auto"/>
      </w:divBdr>
    </w:div>
    <w:div w:id="1348213845">
      <w:bodyDiv w:val="1"/>
      <w:marLeft w:val="0"/>
      <w:marRight w:val="0"/>
      <w:marTop w:val="0"/>
      <w:marBottom w:val="0"/>
      <w:divBdr>
        <w:top w:val="none" w:sz="0" w:space="0" w:color="auto"/>
        <w:left w:val="none" w:sz="0" w:space="0" w:color="auto"/>
        <w:bottom w:val="none" w:sz="0" w:space="0" w:color="auto"/>
        <w:right w:val="none" w:sz="0" w:space="0" w:color="auto"/>
      </w:divBdr>
    </w:div>
    <w:div w:id="1438678422">
      <w:bodyDiv w:val="1"/>
      <w:marLeft w:val="0"/>
      <w:marRight w:val="0"/>
      <w:marTop w:val="0"/>
      <w:marBottom w:val="0"/>
      <w:divBdr>
        <w:top w:val="none" w:sz="0" w:space="0" w:color="auto"/>
        <w:left w:val="none" w:sz="0" w:space="0" w:color="auto"/>
        <w:bottom w:val="none" w:sz="0" w:space="0" w:color="auto"/>
        <w:right w:val="none" w:sz="0" w:space="0" w:color="auto"/>
      </w:divBdr>
    </w:div>
    <w:div w:id="1498570396">
      <w:bodyDiv w:val="1"/>
      <w:marLeft w:val="0"/>
      <w:marRight w:val="0"/>
      <w:marTop w:val="0"/>
      <w:marBottom w:val="0"/>
      <w:divBdr>
        <w:top w:val="none" w:sz="0" w:space="0" w:color="auto"/>
        <w:left w:val="none" w:sz="0" w:space="0" w:color="auto"/>
        <w:bottom w:val="none" w:sz="0" w:space="0" w:color="auto"/>
        <w:right w:val="none" w:sz="0" w:space="0" w:color="auto"/>
      </w:divBdr>
    </w:div>
    <w:div w:id="1713922277">
      <w:bodyDiv w:val="1"/>
      <w:marLeft w:val="0"/>
      <w:marRight w:val="0"/>
      <w:marTop w:val="0"/>
      <w:marBottom w:val="0"/>
      <w:divBdr>
        <w:top w:val="none" w:sz="0" w:space="0" w:color="auto"/>
        <w:left w:val="none" w:sz="0" w:space="0" w:color="auto"/>
        <w:bottom w:val="none" w:sz="0" w:space="0" w:color="auto"/>
        <w:right w:val="none" w:sz="0" w:space="0" w:color="auto"/>
      </w:divBdr>
    </w:div>
    <w:div w:id="1869833682">
      <w:bodyDiv w:val="1"/>
      <w:marLeft w:val="0"/>
      <w:marRight w:val="0"/>
      <w:marTop w:val="0"/>
      <w:marBottom w:val="0"/>
      <w:divBdr>
        <w:top w:val="none" w:sz="0" w:space="0" w:color="auto"/>
        <w:left w:val="none" w:sz="0" w:space="0" w:color="auto"/>
        <w:bottom w:val="none" w:sz="0" w:space="0" w:color="auto"/>
        <w:right w:val="none" w:sz="0" w:space="0" w:color="auto"/>
      </w:divBdr>
    </w:div>
    <w:div w:id="208013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elinux.org/Capemgr"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info@imacs-gmbh.de" TargetMode="External"/><Relationship Id="rId1" Type="http://schemas.openxmlformats.org/officeDocument/2006/relationships/hyperlink" Target="http://www.imacs-gmbh.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intern_svn\Vorlagen\V003%20Dokument%20mit%20Deckblat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42C05-D2DB-441B-B7E4-6EFD8D86F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V003 Dokument mit Deckblatt.dot</Template>
  <TotalTime>0</TotalTime>
  <Pages>1</Pages>
  <Words>310</Words>
  <Characters>1955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Inhaltsveryeichnis</vt:lpstr>
    </vt:vector>
  </TitlesOfParts>
  <Company>IMACS GmbH</Company>
  <LinksUpToDate>false</LinksUpToDate>
  <CharactersWithSpaces>2261</CharactersWithSpaces>
  <SharedDoc>false</SharedDoc>
  <HLinks>
    <vt:vector size="102" baseType="variant">
      <vt:variant>
        <vt:i4>1179707</vt:i4>
      </vt:variant>
      <vt:variant>
        <vt:i4>86</vt:i4>
      </vt:variant>
      <vt:variant>
        <vt:i4>0</vt:i4>
      </vt:variant>
      <vt:variant>
        <vt:i4>5</vt:i4>
      </vt:variant>
      <vt:variant>
        <vt:lpwstr/>
      </vt:variant>
      <vt:variant>
        <vt:lpwstr>_Toc165677820</vt:lpwstr>
      </vt:variant>
      <vt:variant>
        <vt:i4>1114171</vt:i4>
      </vt:variant>
      <vt:variant>
        <vt:i4>80</vt:i4>
      </vt:variant>
      <vt:variant>
        <vt:i4>0</vt:i4>
      </vt:variant>
      <vt:variant>
        <vt:i4>5</vt:i4>
      </vt:variant>
      <vt:variant>
        <vt:lpwstr/>
      </vt:variant>
      <vt:variant>
        <vt:lpwstr>_Toc165677819</vt:lpwstr>
      </vt:variant>
      <vt:variant>
        <vt:i4>1114171</vt:i4>
      </vt:variant>
      <vt:variant>
        <vt:i4>74</vt:i4>
      </vt:variant>
      <vt:variant>
        <vt:i4>0</vt:i4>
      </vt:variant>
      <vt:variant>
        <vt:i4>5</vt:i4>
      </vt:variant>
      <vt:variant>
        <vt:lpwstr/>
      </vt:variant>
      <vt:variant>
        <vt:lpwstr>_Toc165677818</vt:lpwstr>
      </vt:variant>
      <vt:variant>
        <vt:i4>1114171</vt:i4>
      </vt:variant>
      <vt:variant>
        <vt:i4>68</vt:i4>
      </vt:variant>
      <vt:variant>
        <vt:i4>0</vt:i4>
      </vt:variant>
      <vt:variant>
        <vt:i4>5</vt:i4>
      </vt:variant>
      <vt:variant>
        <vt:lpwstr/>
      </vt:variant>
      <vt:variant>
        <vt:lpwstr>_Toc165677817</vt:lpwstr>
      </vt:variant>
      <vt:variant>
        <vt:i4>1114171</vt:i4>
      </vt:variant>
      <vt:variant>
        <vt:i4>62</vt:i4>
      </vt:variant>
      <vt:variant>
        <vt:i4>0</vt:i4>
      </vt:variant>
      <vt:variant>
        <vt:i4>5</vt:i4>
      </vt:variant>
      <vt:variant>
        <vt:lpwstr/>
      </vt:variant>
      <vt:variant>
        <vt:lpwstr>_Toc165677816</vt:lpwstr>
      </vt:variant>
      <vt:variant>
        <vt:i4>1114171</vt:i4>
      </vt:variant>
      <vt:variant>
        <vt:i4>56</vt:i4>
      </vt:variant>
      <vt:variant>
        <vt:i4>0</vt:i4>
      </vt:variant>
      <vt:variant>
        <vt:i4>5</vt:i4>
      </vt:variant>
      <vt:variant>
        <vt:lpwstr/>
      </vt:variant>
      <vt:variant>
        <vt:lpwstr>_Toc165677815</vt:lpwstr>
      </vt:variant>
      <vt:variant>
        <vt:i4>1114171</vt:i4>
      </vt:variant>
      <vt:variant>
        <vt:i4>50</vt:i4>
      </vt:variant>
      <vt:variant>
        <vt:i4>0</vt:i4>
      </vt:variant>
      <vt:variant>
        <vt:i4>5</vt:i4>
      </vt:variant>
      <vt:variant>
        <vt:lpwstr/>
      </vt:variant>
      <vt:variant>
        <vt:lpwstr>_Toc165677814</vt:lpwstr>
      </vt:variant>
      <vt:variant>
        <vt:i4>1114171</vt:i4>
      </vt:variant>
      <vt:variant>
        <vt:i4>44</vt:i4>
      </vt:variant>
      <vt:variant>
        <vt:i4>0</vt:i4>
      </vt:variant>
      <vt:variant>
        <vt:i4>5</vt:i4>
      </vt:variant>
      <vt:variant>
        <vt:lpwstr/>
      </vt:variant>
      <vt:variant>
        <vt:lpwstr>_Toc165677813</vt:lpwstr>
      </vt:variant>
      <vt:variant>
        <vt:i4>1114171</vt:i4>
      </vt:variant>
      <vt:variant>
        <vt:i4>38</vt:i4>
      </vt:variant>
      <vt:variant>
        <vt:i4>0</vt:i4>
      </vt:variant>
      <vt:variant>
        <vt:i4>5</vt:i4>
      </vt:variant>
      <vt:variant>
        <vt:lpwstr/>
      </vt:variant>
      <vt:variant>
        <vt:lpwstr>_Toc165677812</vt:lpwstr>
      </vt:variant>
      <vt:variant>
        <vt:i4>1114171</vt:i4>
      </vt:variant>
      <vt:variant>
        <vt:i4>32</vt:i4>
      </vt:variant>
      <vt:variant>
        <vt:i4>0</vt:i4>
      </vt:variant>
      <vt:variant>
        <vt:i4>5</vt:i4>
      </vt:variant>
      <vt:variant>
        <vt:lpwstr/>
      </vt:variant>
      <vt:variant>
        <vt:lpwstr>_Toc165677811</vt:lpwstr>
      </vt:variant>
      <vt:variant>
        <vt:i4>1114171</vt:i4>
      </vt:variant>
      <vt:variant>
        <vt:i4>26</vt:i4>
      </vt:variant>
      <vt:variant>
        <vt:i4>0</vt:i4>
      </vt:variant>
      <vt:variant>
        <vt:i4>5</vt:i4>
      </vt:variant>
      <vt:variant>
        <vt:lpwstr/>
      </vt:variant>
      <vt:variant>
        <vt:lpwstr>_Toc165677810</vt:lpwstr>
      </vt:variant>
      <vt:variant>
        <vt:i4>1048635</vt:i4>
      </vt:variant>
      <vt:variant>
        <vt:i4>20</vt:i4>
      </vt:variant>
      <vt:variant>
        <vt:i4>0</vt:i4>
      </vt:variant>
      <vt:variant>
        <vt:i4>5</vt:i4>
      </vt:variant>
      <vt:variant>
        <vt:lpwstr/>
      </vt:variant>
      <vt:variant>
        <vt:lpwstr>_Toc165677809</vt:lpwstr>
      </vt:variant>
      <vt:variant>
        <vt:i4>1048635</vt:i4>
      </vt:variant>
      <vt:variant>
        <vt:i4>14</vt:i4>
      </vt:variant>
      <vt:variant>
        <vt:i4>0</vt:i4>
      </vt:variant>
      <vt:variant>
        <vt:i4>5</vt:i4>
      </vt:variant>
      <vt:variant>
        <vt:lpwstr/>
      </vt:variant>
      <vt:variant>
        <vt:lpwstr>_Toc165677808</vt:lpwstr>
      </vt:variant>
      <vt:variant>
        <vt:i4>1048635</vt:i4>
      </vt:variant>
      <vt:variant>
        <vt:i4>8</vt:i4>
      </vt:variant>
      <vt:variant>
        <vt:i4>0</vt:i4>
      </vt:variant>
      <vt:variant>
        <vt:i4>5</vt:i4>
      </vt:variant>
      <vt:variant>
        <vt:lpwstr/>
      </vt:variant>
      <vt:variant>
        <vt:lpwstr>_Toc165677807</vt:lpwstr>
      </vt:variant>
      <vt:variant>
        <vt:i4>1048635</vt:i4>
      </vt:variant>
      <vt:variant>
        <vt:i4>2</vt:i4>
      </vt:variant>
      <vt:variant>
        <vt:i4>0</vt:i4>
      </vt:variant>
      <vt:variant>
        <vt:i4>5</vt:i4>
      </vt:variant>
      <vt:variant>
        <vt:lpwstr/>
      </vt:variant>
      <vt:variant>
        <vt:lpwstr>_Toc165677806</vt:lpwstr>
      </vt:variant>
      <vt:variant>
        <vt:i4>7274523</vt:i4>
      </vt:variant>
      <vt:variant>
        <vt:i4>9</vt:i4>
      </vt:variant>
      <vt:variant>
        <vt:i4>0</vt:i4>
      </vt:variant>
      <vt:variant>
        <vt:i4>5</vt:i4>
      </vt:variant>
      <vt:variant>
        <vt:lpwstr>mailto:info@imacs-gmbh.de</vt:lpwstr>
      </vt:variant>
      <vt:variant>
        <vt:lpwstr/>
      </vt:variant>
      <vt:variant>
        <vt:i4>1966098</vt:i4>
      </vt:variant>
      <vt:variant>
        <vt:i4>6</vt:i4>
      </vt:variant>
      <vt:variant>
        <vt:i4>0</vt:i4>
      </vt:variant>
      <vt:variant>
        <vt:i4>5</vt:i4>
      </vt:variant>
      <vt:variant>
        <vt:lpwstr>http://www.imacs-gmbh.de/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Inhaltsveryeichnis</dc:title>
  <dc:creator>Andreas Foltinek</dc:creator>
  <cp:lastModifiedBy>Werner Daur</cp:lastModifiedBy>
  <cp:revision>8</cp:revision>
  <cp:lastPrinted>2015-04-17T12:16:00Z</cp:lastPrinted>
  <dcterms:created xsi:type="dcterms:W3CDTF">2017-04-27T04:35:00Z</dcterms:created>
  <dcterms:modified xsi:type="dcterms:W3CDTF">2017-05-02T07:43:00Z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-1994350255</vt:i4>
  </property>
  <property fmtid="{D5CDD505-2E9C-101B-9397-08002B2CF9AE}" pid="3" name="_EmailSubject">
    <vt:lpwstr>Zentraldokument Termotek</vt:lpwstr>
  </property>
  <property fmtid="{D5CDD505-2E9C-101B-9397-08002B2CF9AE}" pid="4" name="_AuthorEmail">
    <vt:lpwstr>Bernd.Engel@IMACS-GmbH.de</vt:lpwstr>
  </property>
  <property fmtid="{D5CDD505-2E9C-101B-9397-08002B2CF9AE}" pid="5" name="_AuthorEmailDisplayName">
    <vt:lpwstr>Bernd Engel</vt:lpwstr>
  </property>
  <property fmtid="{D5CDD505-2E9C-101B-9397-08002B2CF9AE}" pid="6" name="_PreviousAdHocReviewCycleID">
    <vt:i4>-943277113</vt:i4>
  </property>
  <property fmtid="{D5CDD505-2E9C-101B-9397-08002B2CF9AE}" pid="7" name="_ReviewingToolsShownOnce">
    <vt:lpwstr/>
  </property>
</Properties>
</file>